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517C2" w14:textId="77777777" w:rsidR="00ED1AB6" w:rsidRPr="00560175" w:rsidRDefault="00ED1AB6" w:rsidP="00CB0A27">
      <w:pPr>
        <w:pStyle w:val="Heading1"/>
        <w:numPr>
          <w:ilvl w:val="0"/>
          <w:numId w:val="0"/>
        </w:numPr>
        <w:jc w:val="center"/>
        <w:rPr>
          <w:color w:val="FFFFFF" w:themeColor="background1"/>
          <w:sz w:val="40"/>
          <w:szCs w:val="40"/>
          <w:highlight w:val="red"/>
        </w:rPr>
      </w:pPr>
      <w:bookmarkStart w:id="0" w:name="_Toc120632956"/>
      <w:bookmarkStart w:id="1" w:name="_Toc120633160"/>
      <w:bookmarkStart w:id="2" w:name="_Toc120633191"/>
      <w:bookmarkStart w:id="3" w:name="_Toc120636794"/>
      <w:r w:rsidRPr="00560175">
        <w:rPr>
          <w:color w:val="FFFFFF" w:themeColor="background1"/>
          <w:sz w:val="40"/>
          <w:szCs w:val="40"/>
          <w:highlight w:val="red"/>
        </w:rPr>
        <w:t>Institute of Information Technology</w:t>
      </w:r>
      <w:bookmarkEnd w:id="0"/>
      <w:bookmarkEnd w:id="1"/>
      <w:bookmarkEnd w:id="2"/>
      <w:bookmarkEnd w:id="3"/>
    </w:p>
    <w:p w14:paraId="773D55B3" w14:textId="77777777" w:rsidR="00ED1AB6" w:rsidRPr="0093696B" w:rsidRDefault="00ED1AB6" w:rsidP="00ED1AB6">
      <w:pPr>
        <w:pStyle w:val="Heading1"/>
        <w:jc w:val="center"/>
        <w:rPr>
          <w:color w:val="FFFFFF" w:themeColor="background1"/>
          <w:szCs w:val="24"/>
        </w:rPr>
      </w:pPr>
      <w:bookmarkStart w:id="4" w:name="_Toc120632957"/>
      <w:bookmarkStart w:id="5" w:name="_Toc120633161"/>
      <w:bookmarkStart w:id="6" w:name="_Toc120633192"/>
      <w:bookmarkStart w:id="7" w:name="_Toc120636795"/>
      <w:r w:rsidRPr="00560175">
        <w:rPr>
          <w:color w:val="FFFFFF" w:themeColor="background1"/>
          <w:szCs w:val="24"/>
          <w:highlight w:val="red"/>
        </w:rPr>
        <w:t>Jahangirnagar University</w:t>
      </w:r>
      <w:bookmarkEnd w:id="4"/>
      <w:bookmarkEnd w:id="5"/>
      <w:bookmarkEnd w:id="6"/>
      <w:bookmarkEnd w:id="7"/>
    </w:p>
    <w:p w14:paraId="070DA745" w14:textId="77777777" w:rsidR="00ED1AB6" w:rsidRPr="003A52D1" w:rsidRDefault="00ED1AB6" w:rsidP="00ED1AB6">
      <w:pPr>
        <w:pStyle w:val="BodyText"/>
        <w:rPr>
          <w:b/>
        </w:rPr>
      </w:pPr>
      <w:bookmarkStart w:id="8" w:name="_GoBack"/>
      <w:bookmarkEnd w:id="8"/>
    </w:p>
    <w:p w14:paraId="31D6C3A1" w14:textId="77777777" w:rsidR="00ED1AB6" w:rsidRPr="003A52D1" w:rsidRDefault="00ED1AB6" w:rsidP="00ED1AB6">
      <w:pPr>
        <w:pStyle w:val="BodyText"/>
        <w:spacing w:before="5"/>
        <w:rPr>
          <w:b/>
          <w:sz w:val="19"/>
        </w:rPr>
      </w:pPr>
    </w:p>
    <w:p w14:paraId="1ECF4570" w14:textId="63CBC9EA" w:rsidR="00ED1AB6" w:rsidRDefault="00ED1AB6" w:rsidP="00BD1990">
      <w:pPr>
        <w:pStyle w:val="BodyText"/>
        <w:rPr>
          <w:b/>
          <w:sz w:val="72"/>
        </w:rPr>
      </w:pPr>
      <w:r w:rsidRPr="003A52D1">
        <w:rPr>
          <w:b/>
          <w:noProof/>
          <w:sz w:val="19"/>
        </w:rPr>
        <w:drawing>
          <wp:anchor distT="0" distB="0" distL="114300" distR="114300" simplePos="0" relativeHeight="251659264" behindDoc="1" locked="0" layoutInCell="1" allowOverlap="1" wp14:anchorId="68AC4B20" wp14:editId="34CAFC38">
            <wp:simplePos x="0" y="0"/>
            <wp:positionH relativeFrom="column">
              <wp:posOffset>2278380</wp:posOffset>
            </wp:positionH>
            <wp:positionV relativeFrom="paragraph">
              <wp:posOffset>113030</wp:posOffset>
            </wp:positionV>
            <wp:extent cx="1485046" cy="14909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46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FA0A" w14:textId="77777777" w:rsidR="00BD1990" w:rsidRDefault="00BD1990" w:rsidP="00BD1990">
      <w:pPr>
        <w:pStyle w:val="BodyText"/>
        <w:rPr>
          <w:b/>
          <w:sz w:val="72"/>
        </w:rPr>
      </w:pPr>
    </w:p>
    <w:p w14:paraId="5F3E17EA" w14:textId="77777777" w:rsidR="00BD1990" w:rsidRPr="00BD1990" w:rsidRDefault="00BD1990" w:rsidP="00BD1990">
      <w:pPr>
        <w:pStyle w:val="BodyText"/>
        <w:rPr>
          <w:b/>
          <w:sz w:val="72"/>
        </w:rPr>
      </w:pPr>
    </w:p>
    <w:p w14:paraId="384EDF21" w14:textId="77777777" w:rsidR="00BD1990" w:rsidRDefault="00BD1990" w:rsidP="00BD1990"/>
    <w:p w14:paraId="44D2BDE5" w14:textId="77777777" w:rsidR="00BD1990" w:rsidRPr="00BD1990" w:rsidRDefault="00BD1990" w:rsidP="00BD1990"/>
    <w:p w14:paraId="10A79B8D" w14:textId="77777777" w:rsidR="00ED1AB6" w:rsidRDefault="00ED1AB6" w:rsidP="00ED1AB6">
      <w:pPr>
        <w:rPr>
          <w:sz w:val="24"/>
          <w:szCs w:val="24"/>
        </w:rPr>
      </w:pPr>
    </w:p>
    <w:p w14:paraId="278008CB" w14:textId="27760569" w:rsidR="00ED1AB6" w:rsidRPr="003639DB" w:rsidRDefault="003639DB" w:rsidP="003639DB">
      <w:pPr>
        <w:pStyle w:val="Title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Exercise 4</w:t>
      </w:r>
      <w:r w:rsidR="00ED1AB6" w:rsidRPr="00ED1AB6">
        <w:rPr>
          <w:rFonts w:ascii="Times New Roman" w:hAnsi="Times New Roman"/>
          <w:sz w:val="24"/>
          <w:szCs w:val="24"/>
        </w:rPr>
        <w:t xml:space="preserve">: </w:t>
      </w:r>
      <w:r w:rsidR="009804DC">
        <w:rPr>
          <w:rFonts w:ascii="Times New Roman" w:hAnsi="Times New Roman"/>
          <w:b w:val="0"/>
          <w:sz w:val="24"/>
          <w:szCs w:val="24"/>
        </w:rPr>
        <w:t xml:space="preserve"> </w:t>
      </w:r>
      <w:r w:rsidRPr="003639DB">
        <w:rPr>
          <w:rFonts w:ascii="Times New Roman" w:hAnsi="Times New Roman"/>
          <w:b w:val="0"/>
          <w:sz w:val="24"/>
          <w:szCs w:val="24"/>
        </w:rPr>
        <w:t>Write Test case to test this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="009804DC" w:rsidRPr="003639DB">
        <w:rPr>
          <w:rFonts w:ascii="Times New Roman" w:hAnsi="Times New Roman"/>
          <w:b w:val="0"/>
          <w:sz w:val="24"/>
          <w:szCs w:val="24"/>
        </w:rPr>
        <w:t>Notepad</w:t>
      </w:r>
      <w:r w:rsidR="009804DC">
        <w:rPr>
          <w:rFonts w:ascii="Times New Roman" w:hAnsi="Times New Roman"/>
          <w:b w:val="0"/>
          <w:sz w:val="24"/>
          <w:szCs w:val="24"/>
        </w:rPr>
        <w:t xml:space="preserve"> </w:t>
      </w:r>
      <w:r w:rsidR="00BE3C74">
        <w:rPr>
          <w:rFonts w:ascii="Times New Roman" w:hAnsi="Times New Roman"/>
          <w:b w:val="0"/>
          <w:sz w:val="24"/>
          <w:szCs w:val="24"/>
        </w:rPr>
        <w:t>f</w:t>
      </w:r>
      <w:r>
        <w:rPr>
          <w:rFonts w:ascii="Times New Roman" w:hAnsi="Times New Roman"/>
          <w:b w:val="0"/>
          <w:sz w:val="24"/>
          <w:szCs w:val="24"/>
        </w:rPr>
        <w:t>eature.</w:t>
      </w:r>
    </w:p>
    <w:p w14:paraId="75BFCFDB" w14:textId="75DE256A" w:rsidR="00ED1AB6" w:rsidRPr="003A52D1" w:rsidRDefault="00ED1AB6" w:rsidP="00ED1AB6">
      <w:pPr>
        <w:jc w:val="both"/>
        <w:rPr>
          <w:b/>
          <w:sz w:val="30"/>
        </w:rPr>
      </w:pPr>
    </w:p>
    <w:p w14:paraId="5A95F45A" w14:textId="77777777" w:rsidR="00ED1AB6" w:rsidRDefault="00ED1AB6" w:rsidP="00ED1AB6">
      <w:pPr>
        <w:rPr>
          <w:rFonts w:ascii="Carlito" w:eastAsia="Carlito" w:hAnsi="Carlito" w:cs="Carlito"/>
          <w:b/>
          <w:sz w:val="30"/>
          <w:szCs w:val="31"/>
        </w:rPr>
      </w:pPr>
    </w:p>
    <w:p w14:paraId="45CBFAD6" w14:textId="77777777" w:rsidR="00ED1AB6" w:rsidRPr="009F5906" w:rsidRDefault="00ED1AB6" w:rsidP="00ED1AB6">
      <w:pPr>
        <w:rPr>
          <w:b/>
          <w:sz w:val="24"/>
          <w:u w:val="single"/>
        </w:rPr>
      </w:pPr>
      <w:r w:rsidRPr="009F5906">
        <w:rPr>
          <w:b/>
          <w:sz w:val="24"/>
          <w:u w:val="single"/>
        </w:rPr>
        <w:t>Software Engineering Lab Exercise Report Submitted By:</w:t>
      </w:r>
    </w:p>
    <w:p w14:paraId="3D62AAED" w14:textId="77777777" w:rsidR="00ED1AB6" w:rsidRPr="003A52D1" w:rsidRDefault="00ED1AB6" w:rsidP="00ED1AB6">
      <w:pPr>
        <w:pStyle w:val="BodyText"/>
        <w:spacing w:before="7"/>
        <w:rPr>
          <w:b/>
        </w:rPr>
      </w:pPr>
    </w:p>
    <w:tbl>
      <w:tblPr>
        <w:tblStyle w:val="TableGrid"/>
        <w:tblW w:w="9373" w:type="dxa"/>
        <w:tblInd w:w="5" w:type="dxa"/>
        <w:tblLook w:val="04A0" w:firstRow="1" w:lastRow="0" w:firstColumn="1" w:lastColumn="0" w:noHBand="0" w:noVBand="1"/>
      </w:tblPr>
      <w:tblGrid>
        <w:gridCol w:w="4693"/>
        <w:gridCol w:w="4680"/>
      </w:tblGrid>
      <w:tr w:rsidR="00ED1AB6" w14:paraId="7AE68D76" w14:textId="77777777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14:paraId="0D440F02" w14:textId="77777777" w:rsidR="00ED1AB6" w:rsidRPr="002500CA" w:rsidRDefault="00ED1AB6" w:rsidP="00B50056">
            <w:pPr>
              <w:tabs>
                <w:tab w:val="left" w:pos="1367"/>
              </w:tabs>
              <w:jc w:val="center"/>
              <w:rPr>
                <w:b/>
                <w:bCs/>
                <w:sz w:val="24"/>
              </w:rPr>
            </w:pPr>
            <w:r w:rsidRPr="002500CA">
              <w:rPr>
                <w:b/>
                <w:bCs/>
                <w:sz w:val="32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7006917" w14:textId="77777777" w:rsidR="00ED1AB6" w:rsidRDefault="00ED1AB6" w:rsidP="00B50056">
            <w:pPr>
              <w:spacing w:line="20" w:lineRule="exact"/>
              <w:jc w:val="center"/>
              <w:rPr>
                <w:sz w:val="24"/>
              </w:rPr>
            </w:pPr>
          </w:p>
          <w:p w14:paraId="35CC5506" w14:textId="77777777" w:rsidR="00ED1AB6" w:rsidRPr="002500CA" w:rsidRDefault="00ED1AB6" w:rsidP="00B5005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Class </w:t>
            </w:r>
            <w:r w:rsidRPr="002500CA">
              <w:rPr>
                <w:b/>
                <w:bCs/>
                <w:sz w:val="32"/>
                <w:szCs w:val="24"/>
              </w:rPr>
              <w:t>Roll</w:t>
            </w:r>
          </w:p>
        </w:tc>
      </w:tr>
      <w:tr w:rsidR="00ED1AB6" w14:paraId="08D47D3D" w14:textId="77777777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14:paraId="79CDD03D" w14:textId="77777777" w:rsidR="00ED1AB6" w:rsidRDefault="00ED1AB6" w:rsidP="00B50056">
            <w:pPr>
              <w:spacing w:line="20" w:lineRule="exact"/>
              <w:jc w:val="center"/>
              <w:rPr>
                <w:sz w:val="24"/>
              </w:rPr>
            </w:pPr>
          </w:p>
          <w:p w14:paraId="67BAB569" w14:textId="77777777" w:rsidR="00ED1AB6" w:rsidRPr="00753A4B" w:rsidRDefault="00ED1AB6" w:rsidP="00B50056">
            <w:pPr>
              <w:tabs>
                <w:tab w:val="left" w:pos="171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Md. Shakil Hossain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0CE63BA" w14:textId="77777777" w:rsidR="00ED1AB6" w:rsidRPr="00753A4B" w:rsidRDefault="00ED1AB6" w:rsidP="00B50056">
            <w:pPr>
              <w:tabs>
                <w:tab w:val="left" w:pos="1755"/>
              </w:tabs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</w:tr>
      <w:tr w:rsidR="00ED1AB6" w14:paraId="2678C34B" w14:textId="77777777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14:paraId="5AD53625" w14:textId="77777777" w:rsidR="00ED1AB6" w:rsidRDefault="00ED1AB6" w:rsidP="00B50056">
            <w:pPr>
              <w:spacing w:line="20" w:lineRule="exact"/>
              <w:jc w:val="center"/>
              <w:rPr>
                <w:sz w:val="24"/>
              </w:rPr>
            </w:pPr>
          </w:p>
          <w:p w14:paraId="408B1C7E" w14:textId="77777777" w:rsidR="00ED1AB6" w:rsidRPr="00753A4B" w:rsidRDefault="00ED1AB6" w:rsidP="00B50056">
            <w:pPr>
              <w:tabs>
                <w:tab w:val="left" w:pos="309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Mahabubur Rahman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3D0F746" w14:textId="77777777" w:rsidR="00ED1AB6" w:rsidRDefault="00ED1AB6" w:rsidP="00B50056">
            <w:pPr>
              <w:spacing w:line="20" w:lineRule="exact"/>
              <w:jc w:val="center"/>
              <w:rPr>
                <w:sz w:val="24"/>
              </w:rPr>
            </w:pPr>
          </w:p>
          <w:p w14:paraId="72AB08AD" w14:textId="77777777" w:rsidR="00ED1AB6" w:rsidRPr="00753A4B" w:rsidRDefault="00ED1AB6" w:rsidP="00B50056">
            <w:pPr>
              <w:tabs>
                <w:tab w:val="left" w:pos="1210"/>
              </w:tabs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</w:tr>
      <w:tr w:rsidR="00ED1AB6" w14:paraId="5D8CF43F" w14:textId="77777777" w:rsidTr="00625FEB">
        <w:trPr>
          <w:trHeight w:val="664"/>
        </w:trPr>
        <w:tc>
          <w:tcPr>
            <w:tcW w:w="4693" w:type="dxa"/>
            <w:shd w:val="clear" w:color="auto" w:fill="auto"/>
            <w:vAlign w:val="center"/>
          </w:tcPr>
          <w:p w14:paraId="01E8E433" w14:textId="77777777" w:rsidR="00ED1AB6" w:rsidRDefault="00ED1AB6" w:rsidP="00B50056">
            <w:pPr>
              <w:spacing w:line="20" w:lineRule="exact"/>
              <w:jc w:val="center"/>
              <w:rPr>
                <w:sz w:val="24"/>
              </w:rPr>
            </w:pPr>
          </w:p>
          <w:p w14:paraId="5E8724BC" w14:textId="77777777" w:rsidR="00ED1AB6" w:rsidRPr="00753A4B" w:rsidRDefault="00ED1AB6" w:rsidP="00B50056">
            <w:pPr>
              <w:tabs>
                <w:tab w:val="left" w:pos="113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Nahidul Islam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1992096" w14:textId="77777777" w:rsidR="00ED1AB6" w:rsidRDefault="00ED1AB6" w:rsidP="00B50056">
            <w:pPr>
              <w:spacing w:line="20" w:lineRule="exact"/>
              <w:jc w:val="center"/>
              <w:rPr>
                <w:sz w:val="24"/>
              </w:rPr>
            </w:pPr>
          </w:p>
          <w:p w14:paraId="6A83CE44" w14:textId="77777777" w:rsidR="00ED1AB6" w:rsidRPr="00753A4B" w:rsidRDefault="00ED1AB6" w:rsidP="00B50056">
            <w:pPr>
              <w:tabs>
                <w:tab w:val="left" w:pos="1198"/>
              </w:tabs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2028</w:t>
            </w:r>
          </w:p>
        </w:tc>
      </w:tr>
    </w:tbl>
    <w:p w14:paraId="03830FA0" w14:textId="77777777" w:rsidR="00ED1AB6" w:rsidRPr="003A52D1" w:rsidRDefault="00ED1AB6" w:rsidP="00ED1AB6">
      <w:pPr>
        <w:pStyle w:val="BodyText"/>
        <w:rPr>
          <w:b/>
        </w:rPr>
      </w:pPr>
    </w:p>
    <w:p w14:paraId="55FB0E78" w14:textId="77777777" w:rsidR="00ED1AB6" w:rsidRPr="003A52D1" w:rsidRDefault="00ED1AB6" w:rsidP="00ED1AB6">
      <w:pPr>
        <w:pStyle w:val="BodyText"/>
        <w:rPr>
          <w:b/>
        </w:rPr>
      </w:pPr>
    </w:p>
    <w:p w14:paraId="1B66E4EB" w14:textId="2CABF869" w:rsidR="00ED1AB6" w:rsidRPr="008A53AB" w:rsidRDefault="00ED1AB6" w:rsidP="00ED1AB6">
      <w:pPr>
        <w:jc w:val="center"/>
        <w:rPr>
          <w:color w:val="000000" w:themeColor="text1"/>
          <w:sz w:val="28"/>
          <w:szCs w:val="40"/>
        </w:rPr>
      </w:pPr>
      <w:r w:rsidRPr="008A53AB">
        <w:rPr>
          <w:color w:val="000000" w:themeColor="text1"/>
          <w:sz w:val="28"/>
          <w:szCs w:val="40"/>
        </w:rPr>
        <w:t>Lab</w:t>
      </w:r>
      <w:r>
        <w:rPr>
          <w:color w:val="000000" w:themeColor="text1"/>
          <w:sz w:val="28"/>
          <w:szCs w:val="40"/>
        </w:rPr>
        <w:t xml:space="preserve"> D</w:t>
      </w:r>
      <w:r w:rsidRPr="008A53AB">
        <w:rPr>
          <w:color w:val="000000" w:themeColor="text1"/>
          <w:sz w:val="28"/>
          <w:szCs w:val="40"/>
        </w:rPr>
        <w:t xml:space="preserve">ate: </w:t>
      </w:r>
      <w:r w:rsidR="003639DB">
        <w:rPr>
          <w:color w:val="000000" w:themeColor="text1"/>
          <w:sz w:val="28"/>
          <w:szCs w:val="40"/>
        </w:rPr>
        <w:t>15/0</w:t>
      </w:r>
      <w:r w:rsidR="008228CA">
        <w:rPr>
          <w:color w:val="000000" w:themeColor="text1"/>
          <w:sz w:val="28"/>
          <w:szCs w:val="40"/>
        </w:rPr>
        <w:t>2</w:t>
      </w:r>
      <w:r w:rsidR="003639DB">
        <w:rPr>
          <w:color w:val="000000" w:themeColor="text1"/>
          <w:sz w:val="28"/>
          <w:szCs w:val="40"/>
        </w:rPr>
        <w:t>/2023</w:t>
      </w:r>
    </w:p>
    <w:p w14:paraId="5568BE3F" w14:textId="1779A08A" w:rsidR="00ED1AB6" w:rsidRPr="008A53AB" w:rsidRDefault="00ED1AB6" w:rsidP="00ED1AB6">
      <w:pPr>
        <w:jc w:val="center"/>
        <w:rPr>
          <w:color w:val="000000" w:themeColor="text1"/>
          <w:sz w:val="28"/>
          <w:szCs w:val="40"/>
        </w:rPr>
      </w:pPr>
      <w:r w:rsidRPr="008A53AB">
        <w:rPr>
          <w:color w:val="000000" w:themeColor="text1"/>
          <w:sz w:val="28"/>
          <w:szCs w:val="40"/>
        </w:rPr>
        <w:t xml:space="preserve">Submission </w:t>
      </w:r>
      <w:r>
        <w:rPr>
          <w:color w:val="000000" w:themeColor="text1"/>
          <w:sz w:val="28"/>
          <w:szCs w:val="40"/>
        </w:rPr>
        <w:t>D</w:t>
      </w:r>
      <w:r w:rsidR="003639DB">
        <w:rPr>
          <w:color w:val="000000" w:themeColor="text1"/>
          <w:sz w:val="28"/>
          <w:szCs w:val="40"/>
        </w:rPr>
        <w:t>ate: 19/0</w:t>
      </w:r>
      <w:r w:rsidR="008228CA">
        <w:rPr>
          <w:color w:val="000000" w:themeColor="text1"/>
          <w:sz w:val="28"/>
          <w:szCs w:val="40"/>
        </w:rPr>
        <w:t>2</w:t>
      </w:r>
      <w:r w:rsidR="003639DB">
        <w:rPr>
          <w:color w:val="000000" w:themeColor="text1"/>
          <w:sz w:val="28"/>
          <w:szCs w:val="40"/>
        </w:rPr>
        <w:t>/2023</w:t>
      </w:r>
    </w:p>
    <w:p w14:paraId="2E575D8A" w14:textId="77777777" w:rsidR="00ED1AB6" w:rsidRDefault="00ED1AB6" w:rsidP="00ED1AB6">
      <w:pPr>
        <w:rPr>
          <w:color w:val="00B050"/>
          <w:sz w:val="40"/>
          <w:szCs w:val="40"/>
        </w:rPr>
      </w:pPr>
    </w:p>
    <w:p w14:paraId="6FA8B056" w14:textId="77777777" w:rsidR="008C7E96" w:rsidRDefault="008C7E96" w:rsidP="00ED1AB6">
      <w:pPr>
        <w:pStyle w:val="Title"/>
        <w:jc w:val="left"/>
        <w:rPr>
          <w:sz w:val="44"/>
          <w:szCs w:val="44"/>
        </w:rPr>
      </w:pPr>
    </w:p>
    <w:p w14:paraId="6D0F033C" w14:textId="77777777" w:rsidR="009411FB" w:rsidRPr="009411FB" w:rsidRDefault="009411FB" w:rsidP="009411FB"/>
    <w:p w14:paraId="4C4ABB81" w14:textId="77777777" w:rsidR="008C7E96" w:rsidRDefault="008C7E96"/>
    <w:p w14:paraId="440646D3" w14:textId="77777777" w:rsidR="009804DC" w:rsidRDefault="008C7E96" w:rsidP="009804DC">
      <w:pPr>
        <w:pStyle w:val="Default"/>
      </w:pPr>
      <w:r>
        <w:br w:type="page"/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1873"/>
        <w:gridCol w:w="1600"/>
        <w:gridCol w:w="7020"/>
      </w:tblGrid>
      <w:tr w:rsidR="009804DC" w:rsidRPr="00823F52" w14:paraId="14DF7B70" w14:textId="77777777" w:rsidTr="00263433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FD7E059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lastRenderedPageBreak/>
              <w:t>Test Area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8C0D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>Notepad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A0C4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804DC" w:rsidRPr="00823F52" w14:paraId="1F5A3488" w14:textId="77777777" w:rsidTr="00263433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8F3175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>Test Case ID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3110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>Note_001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1AA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804DC" w:rsidRPr="00823F52" w14:paraId="16C642C3" w14:textId="77777777" w:rsidTr="00263433">
        <w:trPr>
          <w:trHeight w:val="52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9DFCDA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>Summery/Purpose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A20EB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 xml:space="preserve">Check Notepad </w:t>
            </w:r>
            <w:r w:rsidRPr="00823F52">
              <w:rPr>
                <w:rFonts w:ascii="Arial" w:hAnsi="Arial" w:cs="Arial"/>
              </w:rPr>
              <w:br/>
              <w:t>Functionalities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BC86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804DC" w:rsidRPr="00823F52" w14:paraId="5DF222DE" w14:textId="77777777" w:rsidTr="00263433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FC03C3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>Preconditions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3046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23F52">
              <w:rPr>
                <w:rFonts w:ascii="Arial" w:hAnsi="Arial" w:cs="Arial"/>
              </w:rPr>
              <w:t>Create Notepad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BE81" w14:textId="77777777" w:rsidR="009804DC" w:rsidRPr="00823F52" w:rsidRDefault="009804DC" w:rsidP="00263433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804DC" w:rsidRPr="00823F52" w14:paraId="6D3D87D4" w14:textId="77777777" w:rsidTr="00263433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8DD8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603A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52DC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</w:tr>
      <w:tr w:rsidR="009804DC" w:rsidRPr="00823F52" w14:paraId="580F059D" w14:textId="77777777" w:rsidTr="00263433">
        <w:trPr>
          <w:trHeight w:val="26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BBE9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C911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488D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</w:tr>
      <w:tr w:rsidR="009804DC" w:rsidRPr="00823F52" w14:paraId="58E0BEBE" w14:textId="77777777" w:rsidTr="00263433">
        <w:trPr>
          <w:trHeight w:val="31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414F" w14:textId="77777777" w:rsidR="009804DC" w:rsidRPr="00823F52" w:rsidRDefault="009804DC" w:rsidP="00263433">
            <w:pPr>
              <w:spacing w:line="240" w:lineRule="auto"/>
              <w:jc w:val="center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5568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4B39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Test Steps</w:t>
            </w:r>
          </w:p>
        </w:tc>
      </w:tr>
      <w:tr w:rsidR="009804DC" w:rsidRPr="00823F52" w14:paraId="55B12B58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74BC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37DA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C5AB8" w14:textId="7417A6B6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Open Notepad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 xml:space="preserve">Select Font family </w:t>
            </w:r>
            <w:r w:rsidRPr="00823F52">
              <w:rPr>
                <w:sz w:val="24"/>
                <w:szCs w:val="24"/>
              </w:rPr>
              <w:br/>
              <w:t>3. Check dropdown displays “Arial" and "Times New Roman" options</w:t>
            </w:r>
          </w:p>
        </w:tc>
      </w:tr>
      <w:tr w:rsidR="009804DC" w:rsidRPr="00823F52" w14:paraId="4ED4F201" w14:textId="77777777" w:rsidTr="00263433">
        <w:trPr>
          <w:trHeight w:val="62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BB65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BECB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97F4A" w14:textId="6C12DE67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Select Font Style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Check dropdown displays “Bold" and "Regular" options</w:t>
            </w:r>
          </w:p>
        </w:tc>
      </w:tr>
      <w:tr w:rsidR="009804DC" w:rsidRPr="00823F52" w14:paraId="3C1E43AF" w14:textId="77777777" w:rsidTr="00263433">
        <w:trPr>
          <w:trHeight w:val="62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EC13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7B55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2AF7" w14:textId="6B5DD7FD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 xml:space="preserve">Select Font Size </w:t>
            </w:r>
            <w:r w:rsidRPr="00823F52">
              <w:rPr>
                <w:sz w:val="24"/>
                <w:szCs w:val="24"/>
              </w:rPr>
              <w:br/>
              <w:t>2. Check dropdown displays “10" , "11" and "12" options</w:t>
            </w:r>
          </w:p>
        </w:tc>
      </w:tr>
      <w:tr w:rsidR="009804DC" w:rsidRPr="00823F52" w14:paraId="3D01A2F4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7773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5FAD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95514" w14:textId="77777777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Write some text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 xml:space="preserve">Select the text </w:t>
            </w:r>
            <w:r w:rsidRPr="00823F52">
              <w:rPr>
                <w:sz w:val="24"/>
                <w:szCs w:val="24"/>
              </w:rPr>
              <w:br/>
              <w:t>3. Change font family to "Times New Roman"</w:t>
            </w:r>
          </w:p>
        </w:tc>
      </w:tr>
      <w:tr w:rsidR="009804DC" w:rsidRPr="00823F52" w14:paraId="795A3DB9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3772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CADC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F277A" w14:textId="77777777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 Write some text</w:t>
            </w:r>
            <w:r w:rsidRPr="00823F52">
              <w:rPr>
                <w:sz w:val="24"/>
                <w:szCs w:val="24"/>
              </w:rPr>
              <w:br/>
              <w:t xml:space="preserve">2. Select the text </w:t>
            </w:r>
            <w:r w:rsidRPr="00823F52">
              <w:rPr>
                <w:sz w:val="24"/>
                <w:szCs w:val="24"/>
              </w:rPr>
              <w:br/>
              <w:t>3. Change font family to "</w:t>
            </w:r>
            <w:r w:rsidRPr="00823F52">
              <w:rPr>
                <w:rFonts w:ascii="Airal" w:hAnsi="Airal"/>
                <w:sz w:val="24"/>
                <w:szCs w:val="24"/>
              </w:rPr>
              <w:t>Arial</w:t>
            </w:r>
            <w:r w:rsidRPr="00823F52">
              <w:rPr>
                <w:sz w:val="24"/>
                <w:szCs w:val="24"/>
              </w:rPr>
              <w:t>"</w:t>
            </w:r>
          </w:p>
        </w:tc>
      </w:tr>
      <w:tr w:rsidR="009804DC" w:rsidRPr="00823F52" w14:paraId="444B7E28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CA36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3196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3BA2" w14:textId="446ED7E9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Type some text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Select the text</w:t>
            </w:r>
            <w:r w:rsidRPr="00823F52">
              <w:rPr>
                <w:sz w:val="24"/>
                <w:szCs w:val="24"/>
              </w:rPr>
              <w:br/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Select the text and change font style "</w:t>
            </w:r>
            <w:r w:rsidRPr="00823F52">
              <w:rPr>
                <w:b/>
                <w:bCs/>
                <w:sz w:val="24"/>
                <w:szCs w:val="24"/>
              </w:rPr>
              <w:t>Bold</w:t>
            </w:r>
            <w:r w:rsidRPr="00823F52">
              <w:rPr>
                <w:sz w:val="24"/>
                <w:szCs w:val="24"/>
              </w:rPr>
              <w:t>"</w:t>
            </w:r>
          </w:p>
        </w:tc>
      </w:tr>
      <w:tr w:rsidR="009804DC" w:rsidRPr="00823F52" w14:paraId="206FF8DC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A93D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416F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B029C" w14:textId="75602BC9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 xml:space="preserve">Write some text 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Select the text</w:t>
            </w:r>
            <w:r w:rsidRPr="00823F52">
              <w:rPr>
                <w:sz w:val="24"/>
                <w:szCs w:val="24"/>
              </w:rPr>
              <w:br/>
              <w:t>3. Change font style "Regular"</w:t>
            </w:r>
          </w:p>
        </w:tc>
      </w:tr>
      <w:tr w:rsidR="009804DC" w:rsidRPr="00823F52" w14:paraId="44B8D541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CFD7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1C42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CEFD0" w14:textId="057CBF46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 Write some text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Select the text</w:t>
            </w:r>
            <w:r w:rsidRPr="00823F52">
              <w:rPr>
                <w:sz w:val="24"/>
                <w:szCs w:val="24"/>
              </w:rPr>
              <w:br/>
              <w:t>3. Change font size "</w:t>
            </w:r>
            <w:r w:rsidRPr="00823F52">
              <w:t>10</w:t>
            </w:r>
            <w:r w:rsidRPr="00823F52">
              <w:rPr>
                <w:sz w:val="24"/>
                <w:szCs w:val="24"/>
              </w:rPr>
              <w:t>"</w:t>
            </w:r>
          </w:p>
        </w:tc>
      </w:tr>
      <w:tr w:rsidR="009804DC" w:rsidRPr="00823F52" w14:paraId="6C4B2D4A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FE87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2157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9C519" w14:textId="1DC2A0A5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 Write some text</w:t>
            </w:r>
            <w:r w:rsidRPr="00823F52">
              <w:rPr>
                <w:sz w:val="24"/>
                <w:szCs w:val="24"/>
              </w:rPr>
              <w:br/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>Select the text</w:t>
            </w:r>
            <w:r w:rsidRPr="00823F52">
              <w:rPr>
                <w:sz w:val="24"/>
                <w:szCs w:val="24"/>
              </w:rPr>
              <w:br/>
              <w:t>3. Change font size "</w:t>
            </w:r>
            <w:r w:rsidRPr="00823F52">
              <w:t>11</w:t>
            </w:r>
            <w:r w:rsidRPr="00823F52">
              <w:rPr>
                <w:sz w:val="24"/>
                <w:szCs w:val="24"/>
              </w:rPr>
              <w:t>"</w:t>
            </w:r>
          </w:p>
        </w:tc>
      </w:tr>
      <w:tr w:rsidR="009804DC" w:rsidRPr="00823F52" w14:paraId="339BC1DE" w14:textId="77777777" w:rsidTr="00263433">
        <w:trPr>
          <w:trHeight w:val="936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6E97" w14:textId="77777777" w:rsidR="009804DC" w:rsidRPr="00823F52" w:rsidRDefault="009804DC" w:rsidP="002634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5054" w14:textId="77777777" w:rsidR="009804DC" w:rsidRPr="00823F52" w:rsidRDefault="009804DC" w:rsidP="002634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23F5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66634" w14:textId="20A50C25" w:rsidR="009804DC" w:rsidRPr="00823F52" w:rsidRDefault="009804DC" w:rsidP="00263433">
            <w:pPr>
              <w:spacing w:line="240" w:lineRule="auto"/>
              <w:rPr>
                <w:sz w:val="24"/>
                <w:szCs w:val="24"/>
              </w:rPr>
            </w:pPr>
            <w:r w:rsidRPr="00823F52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23F52">
              <w:rPr>
                <w:sz w:val="24"/>
                <w:szCs w:val="24"/>
              </w:rPr>
              <w:t xml:space="preserve">Write some text </w:t>
            </w:r>
            <w:r w:rsidRPr="00823F52">
              <w:rPr>
                <w:sz w:val="24"/>
                <w:szCs w:val="24"/>
              </w:rPr>
              <w:br/>
              <w:t>2. Select the text</w:t>
            </w:r>
            <w:r w:rsidRPr="00823F52">
              <w:rPr>
                <w:sz w:val="24"/>
                <w:szCs w:val="24"/>
              </w:rPr>
              <w:br/>
              <w:t>3. Change font size “12"</w:t>
            </w:r>
          </w:p>
        </w:tc>
      </w:tr>
    </w:tbl>
    <w:p w14:paraId="7969277A" w14:textId="77777777" w:rsidR="009804DC" w:rsidRDefault="009804DC" w:rsidP="009804DC">
      <w:pPr>
        <w:jc w:val="center"/>
      </w:pPr>
    </w:p>
    <w:p w14:paraId="150060B7" w14:textId="3CB34261" w:rsidR="00492969" w:rsidRDefault="009804DC" w:rsidP="009804DC">
      <w:pPr>
        <w:pStyle w:val="Default"/>
      </w:pPr>
      <w:r>
        <w:t xml:space="preserve"> </w:t>
      </w:r>
    </w:p>
    <w:p w14:paraId="52CCC52B" w14:textId="77777777" w:rsidR="00660CEA" w:rsidRPr="00660CEA" w:rsidRDefault="00660CEA" w:rsidP="00660CEA">
      <w:pPr>
        <w:pStyle w:val="BodyText"/>
      </w:pPr>
    </w:p>
    <w:sectPr w:rsidR="00660CEA" w:rsidRPr="00660CEA" w:rsidSect="00251D26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23FC5" w14:textId="77777777" w:rsidR="00B31A85" w:rsidRDefault="00B31A85">
      <w:r>
        <w:separator/>
      </w:r>
    </w:p>
  </w:endnote>
  <w:endnote w:type="continuationSeparator" w:id="0">
    <w:p w14:paraId="50BDEA3F" w14:textId="77777777" w:rsidR="00B31A85" w:rsidRDefault="00B3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ira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31880" w14:textId="77777777" w:rsidR="00B31A85" w:rsidRDefault="00B31A85">
      <w:r>
        <w:separator/>
      </w:r>
    </w:p>
  </w:footnote>
  <w:footnote w:type="continuationSeparator" w:id="0">
    <w:p w14:paraId="093BBD6C" w14:textId="77777777" w:rsidR="00B31A85" w:rsidRDefault="00B3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8A0F5C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E3D19"/>
    <w:multiLevelType w:val="multilevel"/>
    <w:tmpl w:val="736EAEFA"/>
    <w:lvl w:ilvl="0">
      <w:start w:val="1"/>
      <w:numFmt w:val="decimal"/>
      <w:lvlText w:val="(%1."/>
      <w:lvlJc w:val="left"/>
      <w:pPr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2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0EA32EE6"/>
    <w:multiLevelType w:val="hybridMultilevel"/>
    <w:tmpl w:val="23D627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642B9A"/>
    <w:multiLevelType w:val="hybridMultilevel"/>
    <w:tmpl w:val="C8CE1EF8"/>
    <w:lvl w:ilvl="0" w:tplc="2AFA3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4006E18"/>
    <w:multiLevelType w:val="hybridMultilevel"/>
    <w:tmpl w:val="D86C4B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86D1E"/>
    <w:multiLevelType w:val="hybridMultilevel"/>
    <w:tmpl w:val="D93A154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4307142"/>
    <w:multiLevelType w:val="hybridMultilevel"/>
    <w:tmpl w:val="8A961C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10085"/>
    <w:multiLevelType w:val="hybridMultilevel"/>
    <w:tmpl w:val="5BC4C6B6"/>
    <w:lvl w:ilvl="0" w:tplc="DC1A8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82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B0C5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0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D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6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68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C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E8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518D2"/>
    <w:multiLevelType w:val="hybridMultilevel"/>
    <w:tmpl w:val="89C6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D5622"/>
    <w:multiLevelType w:val="hybridMultilevel"/>
    <w:tmpl w:val="3ABC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53053161"/>
    <w:multiLevelType w:val="hybridMultilevel"/>
    <w:tmpl w:val="6E54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86A51"/>
    <w:multiLevelType w:val="hybridMultilevel"/>
    <w:tmpl w:val="21FC17E6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6" w15:restartNumberingAfterBreak="0">
    <w:nsid w:val="5BD65F4F"/>
    <w:multiLevelType w:val="hybridMultilevel"/>
    <w:tmpl w:val="15221D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8D22E0"/>
    <w:multiLevelType w:val="hybridMultilevel"/>
    <w:tmpl w:val="660AF3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2C1086"/>
    <w:multiLevelType w:val="hybridMultilevel"/>
    <w:tmpl w:val="3E72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96228"/>
    <w:multiLevelType w:val="multilevel"/>
    <w:tmpl w:val="DDC8E5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AA71E8D"/>
    <w:multiLevelType w:val="hybridMultilevel"/>
    <w:tmpl w:val="80DA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2"/>
  </w:num>
  <w:num w:numId="5">
    <w:abstractNumId w:val="2"/>
  </w:num>
  <w:num w:numId="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4"/>
    </w:lvlOverride>
  </w:num>
  <w:num w:numId="11">
    <w:abstractNumId w:val="16"/>
  </w:num>
  <w:num w:numId="12">
    <w:abstractNumId w:val="8"/>
  </w:num>
  <w:num w:numId="13">
    <w:abstractNumId w:val="7"/>
  </w:num>
  <w:num w:numId="14">
    <w:abstractNumId w:val="19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  <w:lvlOverride w:ilvl="1">
      <w:startOverride w:val="2"/>
    </w:lvlOverride>
  </w:num>
  <w:num w:numId="1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18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19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0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1">
    <w:abstractNumId w:val="10"/>
  </w:num>
  <w:num w:numId="22">
    <w:abstractNumId w:val="14"/>
  </w:num>
  <w:num w:numId="23">
    <w:abstractNumId w:val="6"/>
  </w:num>
  <w:num w:numId="24">
    <w:abstractNumId w:val="20"/>
  </w:num>
  <w:num w:numId="25">
    <w:abstractNumId w:val="11"/>
  </w:num>
  <w:num w:numId="26">
    <w:abstractNumId w:val="18"/>
  </w:num>
  <w:num w:numId="27">
    <w:abstractNumId w:val="1"/>
  </w:num>
  <w:num w:numId="28">
    <w:abstractNumId w:val="1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71"/>
    <w:rsid w:val="000028BF"/>
    <w:rsid w:val="0001270B"/>
    <w:rsid w:val="00014761"/>
    <w:rsid w:val="000202D1"/>
    <w:rsid w:val="00044CD1"/>
    <w:rsid w:val="00057FEF"/>
    <w:rsid w:val="000655BE"/>
    <w:rsid w:val="000758CE"/>
    <w:rsid w:val="00082D68"/>
    <w:rsid w:val="00083F0E"/>
    <w:rsid w:val="00094199"/>
    <w:rsid w:val="000A09E8"/>
    <w:rsid w:val="000B55B6"/>
    <w:rsid w:val="000B626C"/>
    <w:rsid w:val="000B7371"/>
    <w:rsid w:val="000D255E"/>
    <w:rsid w:val="00101734"/>
    <w:rsid w:val="00102BD5"/>
    <w:rsid w:val="00116129"/>
    <w:rsid w:val="001172A1"/>
    <w:rsid w:val="00117828"/>
    <w:rsid w:val="00123CFD"/>
    <w:rsid w:val="00124ECC"/>
    <w:rsid w:val="00127C7B"/>
    <w:rsid w:val="00131D1A"/>
    <w:rsid w:val="00146D7F"/>
    <w:rsid w:val="001517F5"/>
    <w:rsid w:val="0015372B"/>
    <w:rsid w:val="001768F9"/>
    <w:rsid w:val="001805DD"/>
    <w:rsid w:val="001810B7"/>
    <w:rsid w:val="00181F9F"/>
    <w:rsid w:val="00182308"/>
    <w:rsid w:val="00182991"/>
    <w:rsid w:val="001916C6"/>
    <w:rsid w:val="00195267"/>
    <w:rsid w:val="001A0579"/>
    <w:rsid w:val="001B2E22"/>
    <w:rsid w:val="001B30A5"/>
    <w:rsid w:val="001B53A4"/>
    <w:rsid w:val="001C1C68"/>
    <w:rsid w:val="001C2CB9"/>
    <w:rsid w:val="001C38B7"/>
    <w:rsid w:val="001C486A"/>
    <w:rsid w:val="001D05F0"/>
    <w:rsid w:val="00204657"/>
    <w:rsid w:val="00216194"/>
    <w:rsid w:val="00251D26"/>
    <w:rsid w:val="00257553"/>
    <w:rsid w:val="00265064"/>
    <w:rsid w:val="002666B7"/>
    <w:rsid w:val="00286319"/>
    <w:rsid w:val="00287F94"/>
    <w:rsid w:val="002A4B05"/>
    <w:rsid w:val="002A585F"/>
    <w:rsid w:val="002A70AA"/>
    <w:rsid w:val="002B2191"/>
    <w:rsid w:val="002B31F5"/>
    <w:rsid w:val="002B52EF"/>
    <w:rsid w:val="002B57EC"/>
    <w:rsid w:val="002B7DC7"/>
    <w:rsid w:val="002C0372"/>
    <w:rsid w:val="002C0F00"/>
    <w:rsid w:val="002C1165"/>
    <w:rsid w:val="002D59EE"/>
    <w:rsid w:val="0031280C"/>
    <w:rsid w:val="00326F18"/>
    <w:rsid w:val="00340B92"/>
    <w:rsid w:val="00354DA1"/>
    <w:rsid w:val="003639DB"/>
    <w:rsid w:val="00366984"/>
    <w:rsid w:val="00371F10"/>
    <w:rsid w:val="003763CC"/>
    <w:rsid w:val="00382355"/>
    <w:rsid w:val="0038258A"/>
    <w:rsid w:val="003869A6"/>
    <w:rsid w:val="00396624"/>
    <w:rsid w:val="003A6374"/>
    <w:rsid w:val="003B0329"/>
    <w:rsid w:val="003D12EA"/>
    <w:rsid w:val="003D6201"/>
    <w:rsid w:val="003D7267"/>
    <w:rsid w:val="003E7CCD"/>
    <w:rsid w:val="003F0DF4"/>
    <w:rsid w:val="003F24DB"/>
    <w:rsid w:val="003F7E83"/>
    <w:rsid w:val="004042D3"/>
    <w:rsid w:val="00407604"/>
    <w:rsid w:val="00411F71"/>
    <w:rsid w:val="00423AF8"/>
    <w:rsid w:val="00436C0B"/>
    <w:rsid w:val="00443328"/>
    <w:rsid w:val="00443B06"/>
    <w:rsid w:val="004541B5"/>
    <w:rsid w:val="00456839"/>
    <w:rsid w:val="00461D08"/>
    <w:rsid w:val="00465FD7"/>
    <w:rsid w:val="00467834"/>
    <w:rsid w:val="0048554E"/>
    <w:rsid w:val="00492969"/>
    <w:rsid w:val="0049360E"/>
    <w:rsid w:val="0049523C"/>
    <w:rsid w:val="004A42B6"/>
    <w:rsid w:val="004F1B2C"/>
    <w:rsid w:val="004F4870"/>
    <w:rsid w:val="004F489A"/>
    <w:rsid w:val="00502748"/>
    <w:rsid w:val="0051095F"/>
    <w:rsid w:val="00510CDE"/>
    <w:rsid w:val="00515070"/>
    <w:rsid w:val="005163D6"/>
    <w:rsid w:val="005164E2"/>
    <w:rsid w:val="005256EC"/>
    <w:rsid w:val="005269DD"/>
    <w:rsid w:val="00541AD6"/>
    <w:rsid w:val="00552BBE"/>
    <w:rsid w:val="00561420"/>
    <w:rsid w:val="00561430"/>
    <w:rsid w:val="00561C13"/>
    <w:rsid w:val="00565214"/>
    <w:rsid w:val="00574E81"/>
    <w:rsid w:val="00577405"/>
    <w:rsid w:val="00583C60"/>
    <w:rsid w:val="0059056E"/>
    <w:rsid w:val="00596DD4"/>
    <w:rsid w:val="005A44DD"/>
    <w:rsid w:val="005B54B6"/>
    <w:rsid w:val="005C11EB"/>
    <w:rsid w:val="005D3163"/>
    <w:rsid w:val="005D7662"/>
    <w:rsid w:val="005E3F2A"/>
    <w:rsid w:val="005F02D0"/>
    <w:rsid w:val="00604063"/>
    <w:rsid w:val="00605B19"/>
    <w:rsid w:val="00617CFC"/>
    <w:rsid w:val="00625DA7"/>
    <w:rsid w:val="0063606F"/>
    <w:rsid w:val="0064223A"/>
    <w:rsid w:val="00644FC6"/>
    <w:rsid w:val="00660CEA"/>
    <w:rsid w:val="00661814"/>
    <w:rsid w:val="006664DA"/>
    <w:rsid w:val="00667283"/>
    <w:rsid w:val="00671BFC"/>
    <w:rsid w:val="00674C23"/>
    <w:rsid w:val="006818C4"/>
    <w:rsid w:val="0069489B"/>
    <w:rsid w:val="006A1419"/>
    <w:rsid w:val="006B51BF"/>
    <w:rsid w:val="006C0EB7"/>
    <w:rsid w:val="006C146B"/>
    <w:rsid w:val="006C403E"/>
    <w:rsid w:val="006D0FF8"/>
    <w:rsid w:val="006D221F"/>
    <w:rsid w:val="006D6F41"/>
    <w:rsid w:val="006E2BB5"/>
    <w:rsid w:val="006E63D7"/>
    <w:rsid w:val="006F29D4"/>
    <w:rsid w:val="006F2F2E"/>
    <w:rsid w:val="00701940"/>
    <w:rsid w:val="00701F4C"/>
    <w:rsid w:val="007042A9"/>
    <w:rsid w:val="0073103F"/>
    <w:rsid w:val="00744F2F"/>
    <w:rsid w:val="00755115"/>
    <w:rsid w:val="00785718"/>
    <w:rsid w:val="007B30F7"/>
    <w:rsid w:val="007D15C0"/>
    <w:rsid w:val="007E7AF9"/>
    <w:rsid w:val="007F034C"/>
    <w:rsid w:val="007F1C36"/>
    <w:rsid w:val="007F6984"/>
    <w:rsid w:val="00811DA1"/>
    <w:rsid w:val="00813766"/>
    <w:rsid w:val="008228CA"/>
    <w:rsid w:val="008228F8"/>
    <w:rsid w:val="00825943"/>
    <w:rsid w:val="00827B84"/>
    <w:rsid w:val="008353DB"/>
    <w:rsid w:val="00847E0B"/>
    <w:rsid w:val="0085535E"/>
    <w:rsid w:val="00856E3F"/>
    <w:rsid w:val="008608D5"/>
    <w:rsid w:val="00860B3F"/>
    <w:rsid w:val="00862865"/>
    <w:rsid w:val="0087099A"/>
    <w:rsid w:val="0087196C"/>
    <w:rsid w:val="0087539A"/>
    <w:rsid w:val="00875828"/>
    <w:rsid w:val="00887CC8"/>
    <w:rsid w:val="008964EE"/>
    <w:rsid w:val="008B3A40"/>
    <w:rsid w:val="008C6334"/>
    <w:rsid w:val="008C7E96"/>
    <w:rsid w:val="008D5E88"/>
    <w:rsid w:val="008E1520"/>
    <w:rsid w:val="008E3826"/>
    <w:rsid w:val="008E5734"/>
    <w:rsid w:val="008E57E0"/>
    <w:rsid w:val="008F32C3"/>
    <w:rsid w:val="008F33EF"/>
    <w:rsid w:val="008F44FD"/>
    <w:rsid w:val="008F4CA7"/>
    <w:rsid w:val="00910FEC"/>
    <w:rsid w:val="009141C0"/>
    <w:rsid w:val="009244B8"/>
    <w:rsid w:val="00925F20"/>
    <w:rsid w:val="00927BEC"/>
    <w:rsid w:val="00933937"/>
    <w:rsid w:val="009411FB"/>
    <w:rsid w:val="009453B3"/>
    <w:rsid w:val="00946793"/>
    <w:rsid w:val="00947394"/>
    <w:rsid w:val="00947D6D"/>
    <w:rsid w:val="00954F94"/>
    <w:rsid w:val="009649E7"/>
    <w:rsid w:val="009804DC"/>
    <w:rsid w:val="00987519"/>
    <w:rsid w:val="009A5FB8"/>
    <w:rsid w:val="009B27F3"/>
    <w:rsid w:val="009B3ECF"/>
    <w:rsid w:val="009C33B6"/>
    <w:rsid w:val="009C5A01"/>
    <w:rsid w:val="009D44E6"/>
    <w:rsid w:val="009D589D"/>
    <w:rsid w:val="009E129E"/>
    <w:rsid w:val="009E7063"/>
    <w:rsid w:val="009F7B08"/>
    <w:rsid w:val="00A00339"/>
    <w:rsid w:val="00A016C0"/>
    <w:rsid w:val="00A054E0"/>
    <w:rsid w:val="00A10ACE"/>
    <w:rsid w:val="00A11A23"/>
    <w:rsid w:val="00A17254"/>
    <w:rsid w:val="00A212CB"/>
    <w:rsid w:val="00A25DE4"/>
    <w:rsid w:val="00A34336"/>
    <w:rsid w:val="00A35843"/>
    <w:rsid w:val="00A7241F"/>
    <w:rsid w:val="00A73670"/>
    <w:rsid w:val="00A91F50"/>
    <w:rsid w:val="00AA292A"/>
    <w:rsid w:val="00AA3DF3"/>
    <w:rsid w:val="00AA6525"/>
    <w:rsid w:val="00AD0A06"/>
    <w:rsid w:val="00AE4DDC"/>
    <w:rsid w:val="00AF76B2"/>
    <w:rsid w:val="00B0112F"/>
    <w:rsid w:val="00B01891"/>
    <w:rsid w:val="00B01F7E"/>
    <w:rsid w:val="00B0280F"/>
    <w:rsid w:val="00B0331F"/>
    <w:rsid w:val="00B16FC6"/>
    <w:rsid w:val="00B2445D"/>
    <w:rsid w:val="00B26735"/>
    <w:rsid w:val="00B30589"/>
    <w:rsid w:val="00B31A85"/>
    <w:rsid w:val="00B623FD"/>
    <w:rsid w:val="00B7216C"/>
    <w:rsid w:val="00B7402B"/>
    <w:rsid w:val="00B74B3F"/>
    <w:rsid w:val="00B80BD3"/>
    <w:rsid w:val="00B859C2"/>
    <w:rsid w:val="00B937EB"/>
    <w:rsid w:val="00B93B3E"/>
    <w:rsid w:val="00BA71ED"/>
    <w:rsid w:val="00BA77DC"/>
    <w:rsid w:val="00BB1954"/>
    <w:rsid w:val="00BB5F3B"/>
    <w:rsid w:val="00BC39B0"/>
    <w:rsid w:val="00BC7F21"/>
    <w:rsid w:val="00BD1990"/>
    <w:rsid w:val="00BD29E3"/>
    <w:rsid w:val="00BD30F0"/>
    <w:rsid w:val="00BE1200"/>
    <w:rsid w:val="00BE1A5C"/>
    <w:rsid w:val="00BE3C74"/>
    <w:rsid w:val="00BF158B"/>
    <w:rsid w:val="00C16B90"/>
    <w:rsid w:val="00C177EA"/>
    <w:rsid w:val="00C304E4"/>
    <w:rsid w:val="00C31694"/>
    <w:rsid w:val="00C332D3"/>
    <w:rsid w:val="00C33E34"/>
    <w:rsid w:val="00C3680D"/>
    <w:rsid w:val="00C46FC6"/>
    <w:rsid w:val="00C514A8"/>
    <w:rsid w:val="00C6012D"/>
    <w:rsid w:val="00C70653"/>
    <w:rsid w:val="00C723B7"/>
    <w:rsid w:val="00C74030"/>
    <w:rsid w:val="00C86C10"/>
    <w:rsid w:val="00C872DE"/>
    <w:rsid w:val="00C91A4F"/>
    <w:rsid w:val="00C91CFA"/>
    <w:rsid w:val="00C9402F"/>
    <w:rsid w:val="00C95DEF"/>
    <w:rsid w:val="00CB0A27"/>
    <w:rsid w:val="00CB138E"/>
    <w:rsid w:val="00CC3BEB"/>
    <w:rsid w:val="00CC6F5F"/>
    <w:rsid w:val="00CD1F3A"/>
    <w:rsid w:val="00CD66E0"/>
    <w:rsid w:val="00CF1F2B"/>
    <w:rsid w:val="00D057DA"/>
    <w:rsid w:val="00D2414F"/>
    <w:rsid w:val="00D24D49"/>
    <w:rsid w:val="00D25108"/>
    <w:rsid w:val="00D33312"/>
    <w:rsid w:val="00D45077"/>
    <w:rsid w:val="00D478B3"/>
    <w:rsid w:val="00D608DA"/>
    <w:rsid w:val="00D6102F"/>
    <w:rsid w:val="00D6211F"/>
    <w:rsid w:val="00D628EF"/>
    <w:rsid w:val="00D65FDD"/>
    <w:rsid w:val="00D66959"/>
    <w:rsid w:val="00D756C0"/>
    <w:rsid w:val="00D75A16"/>
    <w:rsid w:val="00D9099A"/>
    <w:rsid w:val="00D90CFC"/>
    <w:rsid w:val="00D95CCF"/>
    <w:rsid w:val="00D968E5"/>
    <w:rsid w:val="00DB392A"/>
    <w:rsid w:val="00DC43B6"/>
    <w:rsid w:val="00DD5649"/>
    <w:rsid w:val="00DE0E3D"/>
    <w:rsid w:val="00DE1DE7"/>
    <w:rsid w:val="00DF7D48"/>
    <w:rsid w:val="00E02371"/>
    <w:rsid w:val="00E06730"/>
    <w:rsid w:val="00E06D39"/>
    <w:rsid w:val="00E10B5E"/>
    <w:rsid w:val="00E11549"/>
    <w:rsid w:val="00E1714C"/>
    <w:rsid w:val="00E21446"/>
    <w:rsid w:val="00E22926"/>
    <w:rsid w:val="00E26FDF"/>
    <w:rsid w:val="00E4318F"/>
    <w:rsid w:val="00E46611"/>
    <w:rsid w:val="00E54725"/>
    <w:rsid w:val="00E60865"/>
    <w:rsid w:val="00E60CFB"/>
    <w:rsid w:val="00E621EF"/>
    <w:rsid w:val="00E654BA"/>
    <w:rsid w:val="00E744C2"/>
    <w:rsid w:val="00E81C29"/>
    <w:rsid w:val="00EA250D"/>
    <w:rsid w:val="00EB2F4C"/>
    <w:rsid w:val="00EC1BAB"/>
    <w:rsid w:val="00ED0BC5"/>
    <w:rsid w:val="00ED1AB6"/>
    <w:rsid w:val="00ED1CD8"/>
    <w:rsid w:val="00ED7216"/>
    <w:rsid w:val="00EE0A3D"/>
    <w:rsid w:val="00EE3A22"/>
    <w:rsid w:val="00EE63C7"/>
    <w:rsid w:val="00EF7183"/>
    <w:rsid w:val="00F11E74"/>
    <w:rsid w:val="00F16686"/>
    <w:rsid w:val="00F241DE"/>
    <w:rsid w:val="00F360A3"/>
    <w:rsid w:val="00F4121B"/>
    <w:rsid w:val="00F41564"/>
    <w:rsid w:val="00F42F26"/>
    <w:rsid w:val="00F63F90"/>
    <w:rsid w:val="00F6561B"/>
    <w:rsid w:val="00F71BE7"/>
    <w:rsid w:val="00F7426C"/>
    <w:rsid w:val="00F92050"/>
    <w:rsid w:val="00F9597E"/>
    <w:rsid w:val="00FA3C72"/>
    <w:rsid w:val="00FA6C06"/>
    <w:rsid w:val="00FC1DE0"/>
    <w:rsid w:val="00FC2C53"/>
    <w:rsid w:val="00FC66E9"/>
    <w:rsid w:val="00FE4533"/>
    <w:rsid w:val="00FF2C71"/>
    <w:rsid w:val="00FF4025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BA265"/>
  <w15:chartTrackingRefBased/>
  <w15:docId w15:val="{CF207412-9268-46F9-BDB5-5D068364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A2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80BD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624"/>
    <w:pPr>
      <w:spacing w:before="120" w:after="120"/>
      <w:ind w:left="763"/>
    </w:pPr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rsid w:val="00F71BE7"/>
    <w:pPr>
      <w:widowControl/>
      <w:spacing w:before="100" w:beforeAutospacing="1" w:after="100" w:afterAutospacing="1" w:line="240" w:lineRule="auto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142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74E81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574E81"/>
  </w:style>
  <w:style w:type="character" w:customStyle="1" w:styleId="TitleChar">
    <w:name w:val="Title Char"/>
    <w:basedOn w:val="DefaultParagraphFont"/>
    <w:link w:val="Title"/>
    <w:rsid w:val="00ED1AB6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rsid w:val="00927BEC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2B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146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Default">
    <w:name w:val="Default"/>
    <w:rsid w:val="0085535E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K\Desktop\re\Software%20Requirements%20Specification%20non%20UM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CDB4-2B2E-4977-A45E-259C7F4B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non UML.dot</Template>
  <TotalTime>134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cse</dc:creator>
  <cp:keywords/>
  <dc:description/>
  <cp:lastModifiedBy>Microsoft account</cp:lastModifiedBy>
  <cp:revision>53</cp:revision>
  <cp:lastPrinted>2022-11-29T11:57:00Z</cp:lastPrinted>
  <dcterms:created xsi:type="dcterms:W3CDTF">2022-11-29T11:01:00Z</dcterms:created>
  <dcterms:modified xsi:type="dcterms:W3CDTF">2023-02-19T09:34:00Z</dcterms:modified>
</cp:coreProperties>
</file>