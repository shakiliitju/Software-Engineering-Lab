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517C2" w14:textId="77777777" w:rsidR="00ED1AB6" w:rsidRPr="00560175" w:rsidRDefault="00ED1AB6" w:rsidP="00CB0A27">
      <w:pPr>
        <w:pStyle w:val="Heading1"/>
        <w:numPr>
          <w:ilvl w:val="0"/>
          <w:numId w:val="0"/>
        </w:numPr>
        <w:jc w:val="center"/>
        <w:rPr>
          <w:color w:val="FFFFFF" w:themeColor="background1"/>
          <w:sz w:val="40"/>
          <w:szCs w:val="40"/>
          <w:highlight w:val="red"/>
        </w:rPr>
      </w:pPr>
      <w:bookmarkStart w:id="0" w:name="_Toc120632956"/>
      <w:bookmarkStart w:id="1" w:name="_Toc120633160"/>
      <w:bookmarkStart w:id="2" w:name="_Toc120633191"/>
      <w:bookmarkStart w:id="3" w:name="_Toc120636794"/>
      <w:r w:rsidRPr="00560175">
        <w:rPr>
          <w:color w:val="FFFFFF" w:themeColor="background1"/>
          <w:sz w:val="40"/>
          <w:szCs w:val="40"/>
          <w:highlight w:val="red"/>
        </w:rPr>
        <w:t>Institute of Information Technology</w:t>
      </w:r>
      <w:bookmarkEnd w:id="0"/>
      <w:bookmarkEnd w:id="1"/>
      <w:bookmarkEnd w:id="2"/>
      <w:bookmarkEnd w:id="3"/>
    </w:p>
    <w:p w14:paraId="773D55B3" w14:textId="77777777" w:rsidR="00ED1AB6" w:rsidRPr="0093696B" w:rsidRDefault="00ED1AB6" w:rsidP="00ED1AB6">
      <w:pPr>
        <w:pStyle w:val="Heading1"/>
        <w:jc w:val="center"/>
        <w:rPr>
          <w:color w:val="FFFFFF" w:themeColor="background1"/>
          <w:szCs w:val="24"/>
        </w:rPr>
      </w:pPr>
      <w:bookmarkStart w:id="4" w:name="_Toc120632957"/>
      <w:bookmarkStart w:id="5" w:name="_Toc120633161"/>
      <w:bookmarkStart w:id="6" w:name="_Toc120633192"/>
      <w:bookmarkStart w:id="7" w:name="_Toc120636795"/>
      <w:r w:rsidRPr="00560175">
        <w:rPr>
          <w:color w:val="FFFFFF" w:themeColor="background1"/>
          <w:szCs w:val="24"/>
          <w:highlight w:val="red"/>
        </w:rPr>
        <w:t>Jahangirnagar University</w:t>
      </w:r>
      <w:bookmarkEnd w:id="4"/>
      <w:bookmarkEnd w:id="5"/>
      <w:bookmarkEnd w:id="6"/>
      <w:bookmarkEnd w:id="7"/>
    </w:p>
    <w:p w14:paraId="070DA745" w14:textId="77777777" w:rsidR="00ED1AB6" w:rsidRPr="003A52D1" w:rsidRDefault="00ED1AB6" w:rsidP="00ED1AB6">
      <w:pPr>
        <w:pStyle w:val="BodyText"/>
        <w:rPr>
          <w:b/>
        </w:rPr>
      </w:pPr>
    </w:p>
    <w:p w14:paraId="31D6C3A1" w14:textId="77777777" w:rsidR="00ED1AB6" w:rsidRPr="003A52D1" w:rsidRDefault="00ED1AB6" w:rsidP="00ED1AB6">
      <w:pPr>
        <w:pStyle w:val="BodyText"/>
        <w:spacing w:before="5"/>
        <w:rPr>
          <w:b/>
          <w:sz w:val="19"/>
        </w:rPr>
      </w:pPr>
    </w:p>
    <w:p w14:paraId="1ECF4570" w14:textId="63CBC9EA" w:rsidR="00ED1AB6" w:rsidRDefault="00ED1AB6" w:rsidP="00BD1990">
      <w:pPr>
        <w:pStyle w:val="BodyText"/>
        <w:rPr>
          <w:b/>
          <w:sz w:val="72"/>
        </w:rPr>
      </w:pPr>
      <w:r w:rsidRPr="003A52D1">
        <w:rPr>
          <w:b/>
          <w:noProof/>
          <w:sz w:val="19"/>
        </w:rPr>
        <w:drawing>
          <wp:anchor distT="0" distB="0" distL="114300" distR="114300" simplePos="0" relativeHeight="251659264" behindDoc="1" locked="0" layoutInCell="1" allowOverlap="1" wp14:anchorId="68AC4B20" wp14:editId="34CAFC38">
            <wp:simplePos x="0" y="0"/>
            <wp:positionH relativeFrom="column">
              <wp:posOffset>2278380</wp:posOffset>
            </wp:positionH>
            <wp:positionV relativeFrom="paragraph">
              <wp:posOffset>113030</wp:posOffset>
            </wp:positionV>
            <wp:extent cx="1485046" cy="1490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46" cy="1490980"/>
                    </a:xfrm>
                    <a:prstGeom prst="rect">
                      <a:avLst/>
                    </a:prstGeom>
                  </pic:spPr>
                </pic:pic>
              </a:graphicData>
            </a:graphic>
          </wp:anchor>
        </w:drawing>
      </w:r>
    </w:p>
    <w:p w14:paraId="1C0DFA0A" w14:textId="77777777" w:rsidR="00BD1990" w:rsidRDefault="00BD1990" w:rsidP="00BD1990">
      <w:pPr>
        <w:pStyle w:val="BodyText"/>
        <w:rPr>
          <w:b/>
          <w:sz w:val="72"/>
        </w:rPr>
      </w:pPr>
    </w:p>
    <w:p w14:paraId="5F3E17EA" w14:textId="77777777" w:rsidR="00BD1990" w:rsidRPr="00BD1990" w:rsidRDefault="00BD1990" w:rsidP="00BD1990">
      <w:pPr>
        <w:pStyle w:val="BodyText"/>
        <w:rPr>
          <w:b/>
          <w:sz w:val="72"/>
        </w:rPr>
      </w:pPr>
    </w:p>
    <w:p w14:paraId="384EDF21" w14:textId="77777777" w:rsidR="00BD1990" w:rsidRDefault="00BD1990" w:rsidP="00BD1990"/>
    <w:p w14:paraId="44D2BDE5" w14:textId="77777777" w:rsidR="00BD1990" w:rsidRPr="00BD1990" w:rsidRDefault="00BD1990" w:rsidP="00BD1990"/>
    <w:p w14:paraId="10A79B8D" w14:textId="77777777" w:rsidR="00ED1AB6" w:rsidRDefault="00ED1AB6" w:rsidP="00ED1AB6">
      <w:pPr>
        <w:rPr>
          <w:sz w:val="24"/>
          <w:szCs w:val="24"/>
        </w:rPr>
      </w:pPr>
    </w:p>
    <w:p w14:paraId="3A389384" w14:textId="63739CE8" w:rsidR="00ED1AB6" w:rsidRPr="00ED1AB6" w:rsidRDefault="00ED1AB6" w:rsidP="000A09E8">
      <w:pPr>
        <w:pStyle w:val="Title"/>
        <w:jc w:val="left"/>
        <w:rPr>
          <w:rFonts w:ascii="Times New Roman" w:hAnsi="Times New Roman"/>
          <w:sz w:val="24"/>
          <w:szCs w:val="24"/>
        </w:rPr>
      </w:pPr>
      <w:r w:rsidRPr="00ED1AB6">
        <w:rPr>
          <w:rFonts w:ascii="Times New Roman" w:hAnsi="Times New Roman"/>
          <w:sz w:val="24"/>
          <w:szCs w:val="24"/>
        </w:rPr>
        <w:t xml:space="preserve">LAB Exercise 2: </w:t>
      </w:r>
      <w:r w:rsidRPr="000A09E8">
        <w:rPr>
          <w:rFonts w:ascii="Times New Roman" w:hAnsi="Times New Roman"/>
          <w:b w:val="0"/>
          <w:sz w:val="24"/>
          <w:szCs w:val="24"/>
        </w:rPr>
        <w:t xml:space="preserve">Library Management System </w:t>
      </w:r>
      <w:r w:rsidRPr="000A09E8">
        <w:rPr>
          <w:rFonts w:ascii="Times New Roman" w:hAnsi="Times New Roman"/>
          <w:b w:val="0"/>
          <w:sz w:val="24"/>
          <w:szCs w:val="24"/>
        </w:rPr>
        <w:fldChar w:fldCharType="begin"/>
      </w:r>
      <w:r w:rsidRPr="000A09E8">
        <w:rPr>
          <w:rFonts w:ascii="Times New Roman" w:hAnsi="Times New Roman"/>
          <w:b w:val="0"/>
          <w:sz w:val="24"/>
          <w:szCs w:val="24"/>
        </w:rPr>
        <w:instrText xml:space="preserve"> TITLE  \* MERGEFORMAT </w:instrText>
      </w:r>
      <w:r w:rsidRPr="000A09E8">
        <w:rPr>
          <w:rFonts w:ascii="Times New Roman" w:hAnsi="Times New Roman"/>
          <w:b w:val="0"/>
          <w:sz w:val="24"/>
          <w:szCs w:val="24"/>
        </w:rPr>
        <w:fldChar w:fldCharType="separate"/>
      </w:r>
      <w:r w:rsidRPr="000A09E8">
        <w:rPr>
          <w:rFonts w:ascii="Times New Roman" w:hAnsi="Times New Roman"/>
          <w:b w:val="0"/>
          <w:sz w:val="24"/>
          <w:szCs w:val="24"/>
        </w:rPr>
        <w:t>Software Requirements Specification</w:t>
      </w:r>
      <w:r w:rsidRPr="000A09E8">
        <w:rPr>
          <w:rFonts w:ascii="Times New Roman" w:hAnsi="Times New Roman"/>
          <w:b w:val="0"/>
          <w:sz w:val="24"/>
          <w:szCs w:val="24"/>
        </w:rPr>
        <w:fldChar w:fldCharType="end"/>
      </w:r>
    </w:p>
    <w:p w14:paraId="278008CB" w14:textId="77777777" w:rsidR="00ED1AB6" w:rsidRPr="00ED1AB6" w:rsidRDefault="00ED1AB6" w:rsidP="00ED1AB6">
      <w:pPr>
        <w:pStyle w:val="Title"/>
        <w:rPr>
          <w:rFonts w:ascii="Times New Roman" w:hAnsi="Times New Roman"/>
          <w:sz w:val="24"/>
          <w:szCs w:val="24"/>
        </w:rPr>
      </w:pPr>
      <w:r w:rsidRPr="00ED1AB6">
        <w:rPr>
          <w:rFonts w:ascii="Times New Roman" w:hAnsi="Times New Roman"/>
          <w:sz w:val="24"/>
          <w:szCs w:val="24"/>
        </w:rPr>
        <w:t>Version &lt;1.0&gt;</w:t>
      </w:r>
    </w:p>
    <w:p w14:paraId="75BFCFDB" w14:textId="75DE256A" w:rsidR="00ED1AB6" w:rsidRPr="003A52D1" w:rsidRDefault="00ED1AB6" w:rsidP="00ED1AB6">
      <w:pPr>
        <w:jc w:val="both"/>
        <w:rPr>
          <w:b/>
          <w:sz w:val="30"/>
        </w:rPr>
      </w:pPr>
    </w:p>
    <w:p w14:paraId="5A95F45A" w14:textId="77777777" w:rsidR="00ED1AB6" w:rsidRDefault="00ED1AB6" w:rsidP="00ED1AB6">
      <w:pPr>
        <w:rPr>
          <w:rFonts w:ascii="Carlito" w:eastAsia="Carlito" w:hAnsi="Carlito" w:cs="Carlito"/>
          <w:b/>
          <w:sz w:val="30"/>
          <w:szCs w:val="31"/>
        </w:rPr>
      </w:pPr>
    </w:p>
    <w:p w14:paraId="45CBFAD6" w14:textId="77777777" w:rsidR="00ED1AB6" w:rsidRPr="009F5906" w:rsidRDefault="00ED1AB6" w:rsidP="00ED1AB6">
      <w:pPr>
        <w:rPr>
          <w:b/>
          <w:sz w:val="24"/>
          <w:u w:val="single"/>
        </w:rPr>
      </w:pPr>
      <w:r w:rsidRPr="009F5906">
        <w:rPr>
          <w:b/>
          <w:sz w:val="24"/>
          <w:u w:val="single"/>
        </w:rPr>
        <w:t>Software Engineering Lab Exercise Report Submitted By:</w:t>
      </w:r>
    </w:p>
    <w:p w14:paraId="3D62AAED" w14:textId="77777777" w:rsidR="00ED1AB6" w:rsidRPr="003A52D1" w:rsidRDefault="00ED1AB6" w:rsidP="00ED1AB6">
      <w:pPr>
        <w:pStyle w:val="BodyText"/>
        <w:spacing w:before="7"/>
        <w:rPr>
          <w:b/>
        </w:rPr>
      </w:pPr>
    </w:p>
    <w:tbl>
      <w:tblPr>
        <w:tblStyle w:val="TableGrid"/>
        <w:tblW w:w="9373" w:type="dxa"/>
        <w:tblInd w:w="5" w:type="dxa"/>
        <w:tblLook w:val="04A0" w:firstRow="1" w:lastRow="0" w:firstColumn="1" w:lastColumn="0" w:noHBand="0" w:noVBand="1"/>
      </w:tblPr>
      <w:tblGrid>
        <w:gridCol w:w="4693"/>
        <w:gridCol w:w="4680"/>
      </w:tblGrid>
      <w:tr w:rsidR="00ED1AB6" w14:paraId="7AE68D76" w14:textId="77777777" w:rsidTr="00625FEB">
        <w:trPr>
          <w:trHeight w:val="664"/>
        </w:trPr>
        <w:tc>
          <w:tcPr>
            <w:tcW w:w="4693" w:type="dxa"/>
            <w:shd w:val="clear" w:color="auto" w:fill="auto"/>
            <w:vAlign w:val="center"/>
          </w:tcPr>
          <w:p w14:paraId="0D440F02" w14:textId="77777777" w:rsidR="00ED1AB6" w:rsidRPr="002500CA" w:rsidRDefault="00ED1AB6" w:rsidP="00B50056">
            <w:pPr>
              <w:tabs>
                <w:tab w:val="left" w:pos="1367"/>
              </w:tabs>
              <w:jc w:val="center"/>
              <w:rPr>
                <w:b/>
                <w:bCs/>
                <w:sz w:val="24"/>
              </w:rPr>
            </w:pPr>
            <w:r w:rsidRPr="002500CA">
              <w:rPr>
                <w:b/>
                <w:bCs/>
                <w:sz w:val="32"/>
                <w:szCs w:val="24"/>
              </w:rPr>
              <w:t>Name</w:t>
            </w:r>
          </w:p>
        </w:tc>
        <w:tc>
          <w:tcPr>
            <w:tcW w:w="4680" w:type="dxa"/>
            <w:shd w:val="clear" w:color="auto" w:fill="auto"/>
            <w:vAlign w:val="center"/>
          </w:tcPr>
          <w:p w14:paraId="07006917" w14:textId="77777777" w:rsidR="00ED1AB6" w:rsidRDefault="00ED1AB6" w:rsidP="00B50056">
            <w:pPr>
              <w:spacing w:line="20" w:lineRule="exact"/>
              <w:jc w:val="center"/>
              <w:rPr>
                <w:sz w:val="24"/>
              </w:rPr>
            </w:pPr>
          </w:p>
          <w:p w14:paraId="35CC5506" w14:textId="77777777" w:rsidR="00ED1AB6" w:rsidRPr="002500CA" w:rsidRDefault="00ED1AB6" w:rsidP="00B50056">
            <w:pPr>
              <w:jc w:val="center"/>
              <w:rPr>
                <w:b/>
                <w:bCs/>
                <w:sz w:val="24"/>
              </w:rPr>
            </w:pPr>
            <w:r>
              <w:rPr>
                <w:b/>
                <w:bCs/>
                <w:sz w:val="32"/>
                <w:szCs w:val="24"/>
              </w:rPr>
              <w:t xml:space="preserve">Class </w:t>
            </w:r>
            <w:r w:rsidRPr="002500CA">
              <w:rPr>
                <w:b/>
                <w:bCs/>
                <w:sz w:val="32"/>
                <w:szCs w:val="24"/>
              </w:rPr>
              <w:t>Roll</w:t>
            </w:r>
          </w:p>
        </w:tc>
      </w:tr>
      <w:tr w:rsidR="00ED1AB6" w14:paraId="08D47D3D" w14:textId="77777777" w:rsidTr="00625FEB">
        <w:trPr>
          <w:trHeight w:val="664"/>
        </w:trPr>
        <w:tc>
          <w:tcPr>
            <w:tcW w:w="4693" w:type="dxa"/>
            <w:shd w:val="clear" w:color="auto" w:fill="auto"/>
            <w:vAlign w:val="center"/>
          </w:tcPr>
          <w:p w14:paraId="79CDD03D" w14:textId="77777777" w:rsidR="00ED1AB6" w:rsidRDefault="00ED1AB6" w:rsidP="00B50056">
            <w:pPr>
              <w:spacing w:line="20" w:lineRule="exact"/>
              <w:jc w:val="center"/>
              <w:rPr>
                <w:sz w:val="24"/>
              </w:rPr>
            </w:pPr>
          </w:p>
          <w:p w14:paraId="67BAB569" w14:textId="77777777" w:rsidR="00ED1AB6" w:rsidRPr="00753A4B" w:rsidRDefault="00ED1AB6" w:rsidP="00B50056">
            <w:pPr>
              <w:tabs>
                <w:tab w:val="left" w:pos="1718"/>
              </w:tabs>
              <w:jc w:val="center"/>
              <w:rPr>
                <w:sz w:val="24"/>
              </w:rPr>
            </w:pPr>
            <w:r>
              <w:rPr>
                <w:sz w:val="24"/>
              </w:rPr>
              <w:t>Md. Shakil Hossain</w:t>
            </w:r>
          </w:p>
        </w:tc>
        <w:tc>
          <w:tcPr>
            <w:tcW w:w="4680" w:type="dxa"/>
            <w:shd w:val="clear" w:color="auto" w:fill="auto"/>
            <w:vAlign w:val="center"/>
          </w:tcPr>
          <w:p w14:paraId="00CE63BA" w14:textId="77777777" w:rsidR="00ED1AB6" w:rsidRPr="00753A4B" w:rsidRDefault="00ED1AB6" w:rsidP="00B50056">
            <w:pPr>
              <w:tabs>
                <w:tab w:val="left" w:pos="1755"/>
              </w:tabs>
              <w:jc w:val="center"/>
              <w:rPr>
                <w:sz w:val="24"/>
              </w:rPr>
            </w:pPr>
            <w:r>
              <w:rPr>
                <w:sz w:val="24"/>
                <w:szCs w:val="24"/>
              </w:rPr>
              <w:t>2023</w:t>
            </w:r>
          </w:p>
        </w:tc>
      </w:tr>
      <w:tr w:rsidR="00ED1AB6" w14:paraId="2678C34B" w14:textId="77777777" w:rsidTr="00625FEB">
        <w:trPr>
          <w:trHeight w:val="664"/>
        </w:trPr>
        <w:tc>
          <w:tcPr>
            <w:tcW w:w="4693" w:type="dxa"/>
            <w:shd w:val="clear" w:color="auto" w:fill="auto"/>
            <w:vAlign w:val="center"/>
          </w:tcPr>
          <w:p w14:paraId="5AD53625" w14:textId="77777777" w:rsidR="00ED1AB6" w:rsidRDefault="00ED1AB6" w:rsidP="00B50056">
            <w:pPr>
              <w:spacing w:line="20" w:lineRule="exact"/>
              <w:jc w:val="center"/>
              <w:rPr>
                <w:sz w:val="24"/>
              </w:rPr>
            </w:pPr>
          </w:p>
          <w:p w14:paraId="408B1C7E" w14:textId="77777777" w:rsidR="00ED1AB6" w:rsidRPr="00753A4B" w:rsidRDefault="00ED1AB6" w:rsidP="00B50056">
            <w:pPr>
              <w:tabs>
                <w:tab w:val="left" w:pos="3098"/>
              </w:tabs>
              <w:jc w:val="center"/>
              <w:rPr>
                <w:sz w:val="24"/>
              </w:rPr>
            </w:pPr>
            <w:r>
              <w:rPr>
                <w:sz w:val="24"/>
              </w:rPr>
              <w:t>Mahabubur Rahman</w:t>
            </w:r>
          </w:p>
        </w:tc>
        <w:tc>
          <w:tcPr>
            <w:tcW w:w="4680" w:type="dxa"/>
            <w:shd w:val="clear" w:color="auto" w:fill="auto"/>
            <w:vAlign w:val="center"/>
          </w:tcPr>
          <w:p w14:paraId="33D0F746" w14:textId="77777777" w:rsidR="00ED1AB6" w:rsidRDefault="00ED1AB6" w:rsidP="00B50056">
            <w:pPr>
              <w:spacing w:line="20" w:lineRule="exact"/>
              <w:jc w:val="center"/>
              <w:rPr>
                <w:sz w:val="24"/>
              </w:rPr>
            </w:pPr>
          </w:p>
          <w:p w14:paraId="72AB08AD" w14:textId="77777777" w:rsidR="00ED1AB6" w:rsidRPr="00753A4B" w:rsidRDefault="00ED1AB6" w:rsidP="00B50056">
            <w:pPr>
              <w:tabs>
                <w:tab w:val="left" w:pos="1210"/>
              </w:tabs>
              <w:jc w:val="center"/>
              <w:rPr>
                <w:sz w:val="24"/>
              </w:rPr>
            </w:pPr>
            <w:r>
              <w:rPr>
                <w:sz w:val="24"/>
                <w:szCs w:val="24"/>
              </w:rPr>
              <w:t>2024</w:t>
            </w:r>
          </w:p>
        </w:tc>
      </w:tr>
      <w:tr w:rsidR="00ED1AB6" w14:paraId="5D8CF43F" w14:textId="77777777" w:rsidTr="00625FEB">
        <w:trPr>
          <w:trHeight w:val="664"/>
        </w:trPr>
        <w:tc>
          <w:tcPr>
            <w:tcW w:w="4693" w:type="dxa"/>
            <w:shd w:val="clear" w:color="auto" w:fill="auto"/>
            <w:vAlign w:val="center"/>
          </w:tcPr>
          <w:p w14:paraId="01E8E433" w14:textId="77777777" w:rsidR="00ED1AB6" w:rsidRDefault="00ED1AB6" w:rsidP="00B50056">
            <w:pPr>
              <w:spacing w:line="20" w:lineRule="exact"/>
              <w:jc w:val="center"/>
              <w:rPr>
                <w:sz w:val="24"/>
              </w:rPr>
            </w:pPr>
          </w:p>
          <w:p w14:paraId="5E8724BC" w14:textId="77777777" w:rsidR="00ED1AB6" w:rsidRPr="00753A4B" w:rsidRDefault="00ED1AB6" w:rsidP="00B50056">
            <w:pPr>
              <w:tabs>
                <w:tab w:val="left" w:pos="1137"/>
              </w:tabs>
              <w:jc w:val="center"/>
              <w:rPr>
                <w:sz w:val="24"/>
              </w:rPr>
            </w:pPr>
            <w:r>
              <w:rPr>
                <w:sz w:val="24"/>
              </w:rPr>
              <w:t>Nahidul Islam</w:t>
            </w:r>
          </w:p>
        </w:tc>
        <w:tc>
          <w:tcPr>
            <w:tcW w:w="4680" w:type="dxa"/>
            <w:shd w:val="clear" w:color="auto" w:fill="auto"/>
            <w:vAlign w:val="center"/>
          </w:tcPr>
          <w:p w14:paraId="01992096" w14:textId="77777777" w:rsidR="00ED1AB6" w:rsidRDefault="00ED1AB6" w:rsidP="00B50056">
            <w:pPr>
              <w:spacing w:line="20" w:lineRule="exact"/>
              <w:jc w:val="center"/>
              <w:rPr>
                <w:sz w:val="24"/>
              </w:rPr>
            </w:pPr>
          </w:p>
          <w:p w14:paraId="6A83CE44" w14:textId="77777777" w:rsidR="00ED1AB6" w:rsidRPr="00753A4B" w:rsidRDefault="00ED1AB6" w:rsidP="00B50056">
            <w:pPr>
              <w:tabs>
                <w:tab w:val="left" w:pos="1198"/>
              </w:tabs>
              <w:jc w:val="center"/>
              <w:rPr>
                <w:sz w:val="24"/>
              </w:rPr>
            </w:pPr>
            <w:r>
              <w:rPr>
                <w:sz w:val="24"/>
                <w:szCs w:val="24"/>
              </w:rPr>
              <w:t>2028</w:t>
            </w:r>
          </w:p>
        </w:tc>
      </w:tr>
    </w:tbl>
    <w:p w14:paraId="03830FA0" w14:textId="77777777" w:rsidR="00ED1AB6" w:rsidRPr="003A52D1" w:rsidRDefault="00ED1AB6" w:rsidP="00ED1AB6">
      <w:pPr>
        <w:pStyle w:val="BodyText"/>
        <w:rPr>
          <w:b/>
        </w:rPr>
      </w:pPr>
    </w:p>
    <w:p w14:paraId="55FB0E78" w14:textId="77777777" w:rsidR="00ED1AB6" w:rsidRPr="003A52D1" w:rsidRDefault="00ED1AB6" w:rsidP="00ED1AB6">
      <w:pPr>
        <w:pStyle w:val="BodyText"/>
        <w:rPr>
          <w:b/>
        </w:rPr>
      </w:pPr>
    </w:p>
    <w:p w14:paraId="1B66E4EB" w14:textId="0683F7B4" w:rsidR="00ED1AB6" w:rsidRPr="008A53AB" w:rsidRDefault="00ED1AB6" w:rsidP="00ED1AB6">
      <w:pPr>
        <w:jc w:val="center"/>
        <w:rPr>
          <w:color w:val="000000" w:themeColor="text1"/>
          <w:sz w:val="28"/>
          <w:szCs w:val="40"/>
        </w:rPr>
      </w:pPr>
      <w:r w:rsidRPr="008A53AB">
        <w:rPr>
          <w:color w:val="000000" w:themeColor="text1"/>
          <w:sz w:val="28"/>
          <w:szCs w:val="40"/>
        </w:rPr>
        <w:t>Lab</w:t>
      </w:r>
      <w:r>
        <w:rPr>
          <w:color w:val="000000" w:themeColor="text1"/>
          <w:sz w:val="28"/>
          <w:szCs w:val="40"/>
        </w:rPr>
        <w:t xml:space="preserve"> D</w:t>
      </w:r>
      <w:r w:rsidRPr="008A53AB">
        <w:rPr>
          <w:color w:val="000000" w:themeColor="text1"/>
          <w:sz w:val="28"/>
          <w:szCs w:val="40"/>
        </w:rPr>
        <w:t xml:space="preserve">ate: </w:t>
      </w:r>
      <w:r>
        <w:rPr>
          <w:color w:val="000000" w:themeColor="text1"/>
          <w:sz w:val="28"/>
          <w:szCs w:val="40"/>
        </w:rPr>
        <w:t>2</w:t>
      </w:r>
      <w:r w:rsidR="00B93B3E">
        <w:rPr>
          <w:color w:val="000000" w:themeColor="text1"/>
          <w:sz w:val="28"/>
          <w:szCs w:val="40"/>
        </w:rPr>
        <w:t>3</w:t>
      </w:r>
      <w:r w:rsidRPr="008A53AB">
        <w:rPr>
          <w:color w:val="000000" w:themeColor="text1"/>
          <w:sz w:val="28"/>
          <w:szCs w:val="40"/>
        </w:rPr>
        <w:t>/11/2022</w:t>
      </w:r>
    </w:p>
    <w:p w14:paraId="5568BE3F" w14:textId="3E5148F6" w:rsidR="00ED1AB6" w:rsidRPr="008A53AB" w:rsidRDefault="00ED1AB6" w:rsidP="00ED1AB6">
      <w:pPr>
        <w:jc w:val="center"/>
        <w:rPr>
          <w:color w:val="000000" w:themeColor="text1"/>
          <w:sz w:val="28"/>
          <w:szCs w:val="40"/>
        </w:rPr>
      </w:pPr>
      <w:r w:rsidRPr="008A53AB">
        <w:rPr>
          <w:color w:val="000000" w:themeColor="text1"/>
          <w:sz w:val="28"/>
          <w:szCs w:val="40"/>
        </w:rPr>
        <w:t xml:space="preserve">Submission </w:t>
      </w:r>
      <w:r>
        <w:rPr>
          <w:color w:val="000000" w:themeColor="text1"/>
          <w:sz w:val="28"/>
          <w:szCs w:val="40"/>
        </w:rPr>
        <w:t>D</w:t>
      </w:r>
      <w:r w:rsidRPr="008A53AB">
        <w:rPr>
          <w:color w:val="000000" w:themeColor="text1"/>
          <w:sz w:val="28"/>
          <w:szCs w:val="40"/>
        </w:rPr>
        <w:t>ate: 2</w:t>
      </w:r>
      <w:r w:rsidR="00B93B3E">
        <w:rPr>
          <w:color w:val="000000" w:themeColor="text1"/>
          <w:sz w:val="28"/>
          <w:szCs w:val="40"/>
        </w:rPr>
        <w:t>9</w:t>
      </w:r>
      <w:r w:rsidRPr="008A53AB">
        <w:rPr>
          <w:color w:val="000000" w:themeColor="text1"/>
          <w:sz w:val="28"/>
          <w:szCs w:val="40"/>
        </w:rPr>
        <w:t>/11/2022</w:t>
      </w:r>
    </w:p>
    <w:p w14:paraId="2E575D8A" w14:textId="77777777" w:rsidR="00ED1AB6" w:rsidRDefault="00ED1AB6" w:rsidP="00ED1AB6">
      <w:pPr>
        <w:rPr>
          <w:color w:val="00B050"/>
          <w:sz w:val="40"/>
          <w:szCs w:val="40"/>
        </w:rPr>
      </w:pPr>
    </w:p>
    <w:p w14:paraId="6FA8B056" w14:textId="77777777" w:rsidR="008C7E96" w:rsidRDefault="008C7E96" w:rsidP="00ED1AB6">
      <w:pPr>
        <w:pStyle w:val="Title"/>
        <w:jc w:val="left"/>
        <w:rPr>
          <w:sz w:val="44"/>
          <w:szCs w:val="44"/>
        </w:rPr>
      </w:pPr>
    </w:p>
    <w:p w14:paraId="6D0F033C" w14:textId="77777777" w:rsidR="009411FB" w:rsidRPr="009411FB" w:rsidRDefault="009411FB" w:rsidP="009411FB"/>
    <w:p w14:paraId="4C4ABB81" w14:textId="77777777" w:rsidR="008C7E96" w:rsidRDefault="008C7E96"/>
    <w:p w14:paraId="6A081981" w14:textId="3087C3E9" w:rsidR="000A09E8" w:rsidRPr="00860B3F" w:rsidRDefault="00FC2C53" w:rsidP="000A09E8">
      <w:pPr>
        <w:pStyle w:val="Title"/>
        <w:jc w:val="left"/>
        <w:rPr>
          <w:rFonts w:ascii="Times New Roman" w:hAnsi="Times New Roman"/>
        </w:rPr>
      </w:pPr>
      <w:r w:rsidRPr="00860B3F">
        <w:rPr>
          <w:rFonts w:ascii="Times New Roman" w:hAnsi="Times New Roman"/>
        </w:rPr>
        <w:lastRenderedPageBreak/>
        <w:t xml:space="preserve">                                 </w:t>
      </w:r>
      <w:r w:rsidR="00456839" w:rsidRPr="00860B3F">
        <w:rPr>
          <w:rFonts w:ascii="Times New Roman" w:hAnsi="Times New Roman"/>
        </w:rPr>
        <w:t>Table of Contents</w:t>
      </w:r>
    </w:p>
    <w:sdt>
      <w:sdtPr>
        <w:rPr>
          <w:rFonts w:ascii="Times New Roman" w:eastAsia="Times New Roman" w:hAnsi="Times New Roman" w:cs="Times New Roman"/>
          <w:color w:val="auto"/>
          <w:sz w:val="20"/>
          <w:szCs w:val="20"/>
        </w:rPr>
        <w:id w:val="42642960"/>
        <w:docPartObj>
          <w:docPartGallery w:val="Table of Contents"/>
          <w:docPartUnique/>
        </w:docPartObj>
      </w:sdtPr>
      <w:sdtEndPr>
        <w:rPr>
          <w:b/>
          <w:bCs/>
          <w:noProof/>
        </w:rPr>
      </w:sdtEndPr>
      <w:sdtContent>
        <w:p w14:paraId="331B720E" w14:textId="1BED13E4" w:rsidR="004541B5" w:rsidRDefault="004541B5">
          <w:pPr>
            <w:pStyle w:val="TOCHeading"/>
          </w:pPr>
        </w:p>
        <w:p w14:paraId="2D4826A6" w14:textId="7B630ACF" w:rsidR="004541B5" w:rsidRDefault="004541B5" w:rsidP="004541B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43FF68D3" w14:textId="307D8678" w:rsidR="004541B5" w:rsidRPr="004541B5" w:rsidRDefault="00BF2006">
          <w:pPr>
            <w:pStyle w:val="TOC1"/>
            <w:tabs>
              <w:tab w:val="left" w:pos="432"/>
            </w:tabs>
            <w:rPr>
              <w:rFonts w:asciiTheme="minorHAnsi" w:eastAsiaTheme="minorEastAsia" w:hAnsiTheme="minorHAnsi" w:cstheme="minorBidi"/>
              <w:noProof/>
              <w:sz w:val="24"/>
              <w:szCs w:val="24"/>
            </w:rPr>
          </w:pPr>
          <w:hyperlink w:anchor="_Toc120636796" w:history="1">
            <w:r w:rsidR="004541B5" w:rsidRPr="004541B5">
              <w:rPr>
                <w:rStyle w:val="Hyperlink"/>
                <w:noProof/>
                <w:sz w:val="24"/>
                <w:szCs w:val="24"/>
              </w:rPr>
              <w:t>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Introduction</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_Toc120636796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3</w:t>
            </w:r>
            <w:r w:rsidR="004541B5" w:rsidRPr="004541B5">
              <w:rPr>
                <w:noProof/>
                <w:webHidden/>
                <w:sz w:val="24"/>
                <w:szCs w:val="24"/>
              </w:rPr>
              <w:fldChar w:fldCharType="end"/>
            </w:r>
          </w:hyperlink>
        </w:p>
        <w:p w14:paraId="38653B2C"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797" w:history="1">
            <w:r w:rsidR="004541B5" w:rsidRPr="004541B5">
              <w:rPr>
                <w:rStyle w:val="Hyperlink"/>
                <w:noProof/>
                <w:sz w:val="24"/>
                <w:szCs w:val="24"/>
              </w:rPr>
              <w:t>1.1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Purpose</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_Toc120636797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3</w:t>
            </w:r>
            <w:r w:rsidR="004541B5" w:rsidRPr="004541B5">
              <w:rPr>
                <w:noProof/>
                <w:webHidden/>
                <w:sz w:val="24"/>
                <w:szCs w:val="24"/>
              </w:rPr>
              <w:fldChar w:fldCharType="end"/>
            </w:r>
          </w:hyperlink>
        </w:p>
        <w:p w14:paraId="1E9BDCA1"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798" w:history="1">
            <w:r w:rsidR="004541B5" w:rsidRPr="004541B5">
              <w:rPr>
                <w:rStyle w:val="Hyperlink"/>
                <w:noProof/>
                <w:sz w:val="24"/>
                <w:szCs w:val="24"/>
              </w:rPr>
              <w:t>1.2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Scope</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_Toc120636798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3</w:t>
            </w:r>
            <w:r w:rsidR="004541B5" w:rsidRPr="004541B5">
              <w:rPr>
                <w:noProof/>
                <w:webHidden/>
                <w:sz w:val="24"/>
                <w:szCs w:val="24"/>
              </w:rPr>
              <w:fldChar w:fldCharType="end"/>
            </w:r>
          </w:hyperlink>
        </w:p>
        <w:p w14:paraId="5C6BD791"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799" w:history="1">
            <w:r w:rsidR="004541B5" w:rsidRPr="004541B5">
              <w:rPr>
                <w:rStyle w:val="Hyperlink"/>
                <w:noProof/>
                <w:sz w:val="24"/>
                <w:szCs w:val="24"/>
              </w:rPr>
              <w:t>1.3</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Definitions, Acronyms, and Abbreviations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_Toc120636799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3</w:t>
            </w:r>
            <w:r w:rsidR="004541B5" w:rsidRPr="004541B5">
              <w:rPr>
                <w:noProof/>
                <w:webHidden/>
                <w:sz w:val="24"/>
                <w:szCs w:val="24"/>
              </w:rPr>
              <w:fldChar w:fldCharType="end"/>
            </w:r>
          </w:hyperlink>
        </w:p>
        <w:p w14:paraId="3039AFAA"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800" w:history="1">
            <w:r w:rsidR="004541B5" w:rsidRPr="004541B5">
              <w:rPr>
                <w:rStyle w:val="Hyperlink"/>
                <w:noProof/>
                <w:sz w:val="24"/>
                <w:szCs w:val="24"/>
              </w:rPr>
              <w:t>1.4</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Overview</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_Toc120636800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4</w:t>
            </w:r>
            <w:r w:rsidR="004541B5" w:rsidRPr="004541B5">
              <w:rPr>
                <w:noProof/>
                <w:webHidden/>
                <w:sz w:val="24"/>
                <w:szCs w:val="24"/>
              </w:rPr>
              <w:fldChar w:fldCharType="end"/>
            </w:r>
          </w:hyperlink>
        </w:p>
        <w:p w14:paraId="3014EC5E" w14:textId="77777777" w:rsidR="004541B5" w:rsidRPr="004541B5" w:rsidRDefault="00BF2006">
          <w:pPr>
            <w:pStyle w:val="TOC1"/>
            <w:tabs>
              <w:tab w:val="left" w:pos="432"/>
            </w:tabs>
            <w:rPr>
              <w:rFonts w:asciiTheme="minorHAnsi" w:eastAsiaTheme="minorEastAsia" w:hAnsiTheme="minorHAnsi" w:cstheme="minorBidi"/>
              <w:noProof/>
              <w:sz w:val="24"/>
              <w:szCs w:val="24"/>
            </w:rPr>
          </w:pPr>
          <w:hyperlink w:anchor="_Toc120636801" w:history="1">
            <w:r w:rsidR="004541B5" w:rsidRPr="004541B5">
              <w:rPr>
                <w:rStyle w:val="Hyperlink"/>
                <w:noProof/>
                <w:sz w:val="24"/>
                <w:szCs w:val="24"/>
              </w:rPr>
              <w:t>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Overall Description</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_Toc120636801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4</w:t>
            </w:r>
            <w:r w:rsidR="004541B5" w:rsidRPr="004541B5">
              <w:rPr>
                <w:noProof/>
                <w:webHidden/>
                <w:sz w:val="24"/>
                <w:szCs w:val="24"/>
              </w:rPr>
              <w:fldChar w:fldCharType="end"/>
            </w:r>
          </w:hyperlink>
        </w:p>
        <w:p w14:paraId="2DBCA34C" w14:textId="77777777" w:rsidR="004541B5" w:rsidRPr="004541B5" w:rsidRDefault="00BF2006">
          <w:pPr>
            <w:pStyle w:val="TOC2"/>
            <w:rPr>
              <w:rFonts w:asciiTheme="minorHAnsi" w:eastAsiaTheme="minorEastAsia" w:hAnsiTheme="minorHAnsi" w:cstheme="minorBidi"/>
              <w:noProof/>
              <w:sz w:val="24"/>
              <w:szCs w:val="24"/>
            </w:rPr>
          </w:pPr>
          <w:hyperlink w:anchor="_Toc120636802" w:history="1">
            <w:r w:rsidR="004541B5" w:rsidRPr="004541B5">
              <w:rPr>
                <w:rStyle w:val="Hyperlink"/>
                <w:noProof/>
                <w:sz w:val="24"/>
                <w:szCs w:val="24"/>
              </w:rPr>
              <w:t>2.1 General Description:</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_Toc120636802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4</w:t>
            </w:r>
            <w:r w:rsidR="004541B5" w:rsidRPr="004541B5">
              <w:rPr>
                <w:noProof/>
                <w:webHidden/>
                <w:sz w:val="24"/>
                <w:szCs w:val="24"/>
              </w:rPr>
              <w:fldChar w:fldCharType="end"/>
            </w:r>
          </w:hyperlink>
        </w:p>
        <w:p w14:paraId="38D16996" w14:textId="77777777" w:rsidR="004541B5" w:rsidRPr="004541B5" w:rsidRDefault="00BF2006">
          <w:pPr>
            <w:pStyle w:val="TOC1"/>
            <w:tabs>
              <w:tab w:val="left" w:pos="432"/>
            </w:tabs>
            <w:rPr>
              <w:rFonts w:asciiTheme="minorHAnsi" w:eastAsiaTheme="minorEastAsia" w:hAnsiTheme="minorHAnsi" w:cstheme="minorBidi"/>
              <w:noProof/>
              <w:sz w:val="24"/>
              <w:szCs w:val="24"/>
            </w:rPr>
          </w:pPr>
          <w:hyperlink w:anchor="_Toc120636803" w:history="1">
            <w:r w:rsidR="004541B5" w:rsidRPr="004541B5">
              <w:rPr>
                <w:rStyle w:val="Hyperlink"/>
                <w:noProof/>
                <w:sz w:val="24"/>
                <w:szCs w:val="24"/>
              </w:rPr>
              <w:t>3.</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System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_Toc120636803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54CC6433"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804" w:history="1">
            <w:r w:rsidR="004541B5" w:rsidRPr="004541B5">
              <w:rPr>
                <w:rStyle w:val="Hyperlink"/>
                <w:noProof/>
                <w:sz w:val="24"/>
                <w:szCs w:val="24"/>
              </w:rPr>
              <w:t>3.1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Non Functional Requirement</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_Toc120636804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402CE805" w14:textId="77777777" w:rsidR="004541B5" w:rsidRPr="004541B5" w:rsidRDefault="00BF2006">
          <w:pPr>
            <w:pStyle w:val="TOC3"/>
            <w:rPr>
              <w:rFonts w:asciiTheme="minorHAnsi" w:eastAsiaTheme="minorEastAsia" w:hAnsiTheme="minorHAnsi" w:cstheme="minorBidi"/>
              <w:noProof/>
              <w:sz w:val="24"/>
              <w:szCs w:val="24"/>
            </w:rPr>
          </w:pPr>
          <w:hyperlink w:anchor="_Toc120636805" w:history="1">
            <w:r w:rsidR="004541B5" w:rsidRPr="004541B5">
              <w:rPr>
                <w:rStyle w:val="Hyperlink"/>
                <w:noProof/>
                <w:sz w:val="24"/>
                <w:szCs w:val="24"/>
              </w:rPr>
              <w:t>3.1.1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Efficiency Requirement</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_Toc120636805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15CDEC73" w14:textId="77777777" w:rsidR="004541B5" w:rsidRPr="004541B5" w:rsidRDefault="00BF2006">
          <w:pPr>
            <w:pStyle w:val="TOC3"/>
            <w:rPr>
              <w:rFonts w:asciiTheme="minorHAnsi" w:eastAsiaTheme="minorEastAsia" w:hAnsiTheme="minorHAnsi" w:cstheme="minorBidi"/>
              <w:noProof/>
              <w:sz w:val="24"/>
              <w:szCs w:val="24"/>
            </w:rPr>
          </w:pPr>
          <w:hyperlink w:anchor="_Toc120636806" w:history="1">
            <w:r w:rsidR="004541B5" w:rsidRPr="004541B5">
              <w:rPr>
                <w:rStyle w:val="Hyperlink"/>
                <w:noProof/>
                <w:sz w:val="24"/>
                <w:szCs w:val="24"/>
              </w:rPr>
              <w:t>3.1.2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Reliability Requirement</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_Toc120636806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17F4A915" w14:textId="77777777" w:rsidR="004541B5" w:rsidRPr="004541B5" w:rsidRDefault="00BF2006">
          <w:pPr>
            <w:pStyle w:val="TOC3"/>
            <w:rPr>
              <w:rFonts w:asciiTheme="minorHAnsi" w:eastAsiaTheme="minorEastAsia" w:hAnsiTheme="minorHAnsi" w:cstheme="minorBidi"/>
              <w:noProof/>
              <w:sz w:val="24"/>
              <w:szCs w:val="24"/>
            </w:rPr>
          </w:pPr>
          <w:hyperlink w:anchor="_Toc120636807" w:history="1">
            <w:r w:rsidR="004541B5" w:rsidRPr="004541B5">
              <w:rPr>
                <w:rStyle w:val="Hyperlink"/>
                <w:noProof/>
                <w:sz w:val="24"/>
                <w:szCs w:val="24"/>
              </w:rPr>
              <w:t>3.1.3</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Usability Requirement</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_Toc120636807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2007520A" w14:textId="77777777" w:rsidR="004541B5" w:rsidRPr="004541B5" w:rsidRDefault="00BF2006">
          <w:pPr>
            <w:pStyle w:val="TOC3"/>
            <w:rPr>
              <w:rFonts w:asciiTheme="minorHAnsi" w:eastAsiaTheme="minorEastAsia" w:hAnsiTheme="minorHAnsi" w:cstheme="minorBidi"/>
              <w:noProof/>
              <w:sz w:val="24"/>
              <w:szCs w:val="24"/>
            </w:rPr>
          </w:pPr>
          <w:hyperlink w:anchor="_Toc120636808" w:history="1">
            <w:r w:rsidR="004541B5" w:rsidRPr="004541B5">
              <w:rPr>
                <w:rStyle w:val="Hyperlink"/>
                <w:noProof/>
                <w:sz w:val="24"/>
                <w:szCs w:val="24"/>
              </w:rPr>
              <w:t>3.1.4</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Implementation Requirement</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_Toc120636808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53E30114" w14:textId="77777777" w:rsidR="004541B5" w:rsidRPr="004541B5" w:rsidRDefault="00BF2006">
          <w:pPr>
            <w:pStyle w:val="TOC3"/>
            <w:rPr>
              <w:rFonts w:asciiTheme="minorHAnsi" w:eastAsiaTheme="minorEastAsia" w:hAnsiTheme="minorHAnsi" w:cstheme="minorBidi"/>
              <w:noProof/>
              <w:sz w:val="24"/>
              <w:szCs w:val="24"/>
            </w:rPr>
          </w:pPr>
          <w:hyperlink w:anchor="_Toc120636809" w:history="1">
            <w:r w:rsidR="004541B5" w:rsidRPr="004541B5">
              <w:rPr>
                <w:rStyle w:val="Hyperlink"/>
                <w:noProof/>
                <w:sz w:val="24"/>
                <w:szCs w:val="24"/>
              </w:rPr>
              <w:t>3.1.5</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Delivery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_Toc120636809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46AD45FD"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810" w:history="1">
            <w:r w:rsidR="004541B5" w:rsidRPr="004541B5">
              <w:rPr>
                <w:rStyle w:val="Hyperlink"/>
                <w:noProof/>
                <w:sz w:val="24"/>
                <w:szCs w:val="24"/>
              </w:rPr>
              <w:t>3.2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Functional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_Toc120636810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0062E011" w14:textId="77777777" w:rsidR="004541B5" w:rsidRPr="004541B5" w:rsidRDefault="00BF2006">
          <w:pPr>
            <w:pStyle w:val="TOC3"/>
            <w:rPr>
              <w:rFonts w:asciiTheme="minorHAnsi" w:eastAsiaTheme="minorEastAsia" w:hAnsiTheme="minorHAnsi" w:cstheme="minorBidi"/>
              <w:noProof/>
              <w:sz w:val="24"/>
              <w:szCs w:val="24"/>
            </w:rPr>
          </w:pPr>
          <w:hyperlink w:anchor="_Toc120636811" w:history="1">
            <w:r w:rsidR="004541B5" w:rsidRPr="004541B5">
              <w:rPr>
                <w:rStyle w:val="Hyperlink"/>
                <w:noProof/>
                <w:sz w:val="24"/>
                <w:szCs w:val="24"/>
              </w:rPr>
              <w:t>3.2.1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User Login</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_Toc120636811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5</w:t>
            </w:r>
            <w:r w:rsidR="004541B5" w:rsidRPr="004541B5">
              <w:rPr>
                <w:noProof/>
                <w:webHidden/>
                <w:sz w:val="24"/>
                <w:szCs w:val="24"/>
              </w:rPr>
              <w:fldChar w:fldCharType="end"/>
            </w:r>
          </w:hyperlink>
        </w:p>
        <w:p w14:paraId="6C3AA7E4" w14:textId="77777777" w:rsidR="004541B5" w:rsidRPr="004541B5" w:rsidRDefault="00BF2006">
          <w:pPr>
            <w:pStyle w:val="TOC3"/>
            <w:rPr>
              <w:rFonts w:asciiTheme="minorHAnsi" w:eastAsiaTheme="minorEastAsia" w:hAnsiTheme="minorHAnsi" w:cstheme="minorBidi"/>
              <w:noProof/>
              <w:sz w:val="24"/>
              <w:szCs w:val="24"/>
            </w:rPr>
          </w:pPr>
          <w:hyperlink w:anchor="_Toc120636812" w:history="1">
            <w:r w:rsidR="004541B5" w:rsidRPr="004541B5">
              <w:rPr>
                <w:rStyle w:val="Hyperlink"/>
                <w:noProof/>
                <w:sz w:val="24"/>
                <w:szCs w:val="24"/>
              </w:rPr>
              <w:t>3.2.2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Register New User</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_Toc120636812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6</w:t>
            </w:r>
            <w:r w:rsidR="004541B5" w:rsidRPr="004541B5">
              <w:rPr>
                <w:noProof/>
                <w:webHidden/>
                <w:sz w:val="24"/>
                <w:szCs w:val="24"/>
              </w:rPr>
              <w:fldChar w:fldCharType="end"/>
            </w:r>
          </w:hyperlink>
        </w:p>
        <w:p w14:paraId="2147CD1E" w14:textId="77777777" w:rsidR="004541B5" w:rsidRPr="004541B5" w:rsidRDefault="00BF2006">
          <w:pPr>
            <w:pStyle w:val="TOC3"/>
            <w:rPr>
              <w:rFonts w:asciiTheme="minorHAnsi" w:eastAsiaTheme="minorEastAsia" w:hAnsiTheme="minorHAnsi" w:cstheme="minorBidi"/>
              <w:noProof/>
              <w:sz w:val="24"/>
              <w:szCs w:val="24"/>
            </w:rPr>
          </w:pPr>
          <w:hyperlink w:anchor="_Toc120636813" w:history="1">
            <w:r w:rsidR="004541B5" w:rsidRPr="004541B5">
              <w:rPr>
                <w:rStyle w:val="Hyperlink"/>
                <w:noProof/>
                <w:sz w:val="24"/>
                <w:szCs w:val="24"/>
              </w:rPr>
              <w:t>3.2.3</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Register New Book</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_Toc120636813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6</w:t>
            </w:r>
            <w:r w:rsidR="004541B5" w:rsidRPr="004541B5">
              <w:rPr>
                <w:noProof/>
                <w:webHidden/>
                <w:sz w:val="24"/>
                <w:szCs w:val="24"/>
              </w:rPr>
              <w:fldChar w:fldCharType="end"/>
            </w:r>
          </w:hyperlink>
        </w:p>
        <w:p w14:paraId="5A94C05A" w14:textId="77777777" w:rsidR="004541B5" w:rsidRPr="004541B5" w:rsidRDefault="00BF2006">
          <w:pPr>
            <w:pStyle w:val="TOC3"/>
            <w:rPr>
              <w:rFonts w:asciiTheme="minorHAnsi" w:eastAsiaTheme="minorEastAsia" w:hAnsiTheme="minorHAnsi" w:cstheme="minorBidi"/>
              <w:noProof/>
              <w:sz w:val="24"/>
              <w:szCs w:val="24"/>
            </w:rPr>
          </w:pPr>
          <w:hyperlink w:anchor="_Toc120636814" w:history="1">
            <w:r w:rsidR="004541B5" w:rsidRPr="004541B5">
              <w:rPr>
                <w:rStyle w:val="Hyperlink"/>
                <w:noProof/>
                <w:sz w:val="24"/>
                <w:szCs w:val="24"/>
              </w:rPr>
              <w:t>3.2.4</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Search Book</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_Toc120636814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6</w:t>
            </w:r>
            <w:r w:rsidR="004541B5" w:rsidRPr="004541B5">
              <w:rPr>
                <w:noProof/>
                <w:webHidden/>
                <w:sz w:val="24"/>
                <w:szCs w:val="24"/>
              </w:rPr>
              <w:fldChar w:fldCharType="end"/>
            </w:r>
          </w:hyperlink>
        </w:p>
        <w:p w14:paraId="17A42F57" w14:textId="77777777" w:rsidR="004541B5" w:rsidRPr="004541B5" w:rsidRDefault="00BF2006">
          <w:pPr>
            <w:pStyle w:val="TOC2"/>
            <w:tabs>
              <w:tab w:val="left" w:pos="1000"/>
            </w:tabs>
            <w:rPr>
              <w:rFonts w:asciiTheme="minorHAnsi" w:eastAsiaTheme="minorEastAsia" w:hAnsiTheme="minorHAnsi" w:cstheme="minorBidi"/>
              <w:noProof/>
              <w:sz w:val="24"/>
              <w:szCs w:val="24"/>
            </w:rPr>
          </w:pPr>
          <w:hyperlink w:anchor="_Toc120636815" w:history="1">
            <w:r w:rsidR="004541B5" w:rsidRPr="004541B5">
              <w:rPr>
                <w:rStyle w:val="Hyperlink"/>
                <w:noProof/>
                <w:sz w:val="24"/>
                <w:szCs w:val="24"/>
              </w:rPr>
              <w:t>3.3</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Software and Hardware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_Toc120636815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8</w:t>
            </w:r>
            <w:r w:rsidR="004541B5" w:rsidRPr="004541B5">
              <w:rPr>
                <w:noProof/>
                <w:webHidden/>
                <w:sz w:val="24"/>
                <w:szCs w:val="24"/>
              </w:rPr>
              <w:fldChar w:fldCharType="end"/>
            </w:r>
          </w:hyperlink>
        </w:p>
        <w:p w14:paraId="10B8CCA3" w14:textId="77777777" w:rsidR="004541B5" w:rsidRPr="004541B5" w:rsidRDefault="00BF2006">
          <w:pPr>
            <w:pStyle w:val="TOC3"/>
            <w:rPr>
              <w:rFonts w:asciiTheme="minorHAnsi" w:eastAsiaTheme="minorEastAsia" w:hAnsiTheme="minorHAnsi" w:cstheme="minorBidi"/>
              <w:noProof/>
              <w:sz w:val="24"/>
              <w:szCs w:val="24"/>
            </w:rPr>
          </w:pPr>
          <w:hyperlink w:anchor="_Toc120636816" w:history="1">
            <w:r w:rsidR="004541B5" w:rsidRPr="004541B5">
              <w:rPr>
                <w:rStyle w:val="Hyperlink"/>
                <w:noProof/>
                <w:sz w:val="24"/>
                <w:szCs w:val="24"/>
              </w:rPr>
              <w:t>3.3.1</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Software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_Toc120636816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8</w:t>
            </w:r>
            <w:r w:rsidR="004541B5" w:rsidRPr="004541B5">
              <w:rPr>
                <w:noProof/>
                <w:webHidden/>
                <w:sz w:val="24"/>
                <w:szCs w:val="24"/>
              </w:rPr>
              <w:fldChar w:fldCharType="end"/>
            </w:r>
          </w:hyperlink>
        </w:p>
        <w:p w14:paraId="1C8F4D41" w14:textId="77777777" w:rsidR="004541B5" w:rsidRPr="004541B5" w:rsidRDefault="00BF2006">
          <w:pPr>
            <w:pStyle w:val="TOC3"/>
            <w:rPr>
              <w:rFonts w:asciiTheme="minorHAnsi" w:eastAsiaTheme="minorEastAsia" w:hAnsiTheme="minorHAnsi" w:cstheme="minorBidi"/>
              <w:noProof/>
              <w:sz w:val="24"/>
              <w:szCs w:val="24"/>
            </w:rPr>
          </w:pPr>
          <w:hyperlink w:anchor="_Toc120636817" w:history="1">
            <w:r w:rsidR="004541B5" w:rsidRPr="004541B5">
              <w:rPr>
                <w:rStyle w:val="Hyperlink"/>
                <w:noProof/>
                <w:sz w:val="24"/>
                <w:szCs w:val="24"/>
              </w:rPr>
              <w:t>3.3.2</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Hardware Requirements</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_Toc120636817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8</w:t>
            </w:r>
            <w:r w:rsidR="004541B5" w:rsidRPr="004541B5">
              <w:rPr>
                <w:noProof/>
                <w:webHidden/>
                <w:sz w:val="24"/>
                <w:szCs w:val="24"/>
              </w:rPr>
              <w:fldChar w:fldCharType="end"/>
            </w:r>
          </w:hyperlink>
        </w:p>
        <w:p w14:paraId="40936764" w14:textId="77777777" w:rsidR="004541B5" w:rsidRPr="004541B5" w:rsidRDefault="00BF2006">
          <w:pPr>
            <w:pStyle w:val="TOC1"/>
            <w:tabs>
              <w:tab w:val="left" w:pos="432"/>
            </w:tabs>
            <w:rPr>
              <w:rFonts w:asciiTheme="minorHAnsi" w:eastAsiaTheme="minorEastAsia" w:hAnsiTheme="minorHAnsi" w:cstheme="minorBidi"/>
              <w:noProof/>
              <w:sz w:val="24"/>
              <w:szCs w:val="24"/>
            </w:rPr>
          </w:pPr>
          <w:hyperlink w:anchor="_Toc120636818" w:history="1">
            <w:r w:rsidR="004541B5" w:rsidRPr="004541B5">
              <w:rPr>
                <w:rStyle w:val="Hyperlink"/>
                <w:noProof/>
                <w:sz w:val="24"/>
                <w:szCs w:val="24"/>
              </w:rPr>
              <w:t>4.</w:t>
            </w:r>
            <w:r w:rsidR="004541B5" w:rsidRPr="004541B5">
              <w:rPr>
                <w:rFonts w:asciiTheme="minorHAnsi" w:eastAsiaTheme="minorEastAsia" w:hAnsiTheme="minorHAnsi" w:cstheme="minorBidi"/>
                <w:noProof/>
                <w:sz w:val="24"/>
                <w:szCs w:val="24"/>
              </w:rPr>
              <w:tab/>
            </w:r>
            <w:r w:rsidR="004541B5" w:rsidRPr="004541B5">
              <w:rPr>
                <w:rStyle w:val="Hyperlink"/>
                <w:noProof/>
                <w:sz w:val="24"/>
                <w:szCs w:val="24"/>
              </w:rPr>
              <w:t>Supporting Information</w:t>
            </w:r>
            <w:r w:rsidR="004541B5" w:rsidRPr="004541B5">
              <w:rPr>
                <w:noProof/>
                <w:webHidden/>
                <w:sz w:val="24"/>
                <w:szCs w:val="24"/>
              </w:rPr>
              <w:tab/>
            </w:r>
            <w:r w:rsidR="004541B5" w:rsidRPr="004541B5">
              <w:rPr>
                <w:noProof/>
                <w:webHidden/>
                <w:sz w:val="24"/>
                <w:szCs w:val="24"/>
              </w:rPr>
              <w:fldChar w:fldCharType="begin"/>
            </w:r>
            <w:r w:rsidR="004541B5" w:rsidRPr="004541B5">
              <w:rPr>
                <w:noProof/>
                <w:webHidden/>
                <w:sz w:val="24"/>
                <w:szCs w:val="24"/>
              </w:rPr>
              <w:instrText xml:space="preserve"> PAGEREF _Toc120636818 \h </w:instrText>
            </w:r>
            <w:r w:rsidR="004541B5" w:rsidRPr="004541B5">
              <w:rPr>
                <w:noProof/>
                <w:webHidden/>
                <w:sz w:val="24"/>
                <w:szCs w:val="24"/>
              </w:rPr>
            </w:r>
            <w:r w:rsidR="004541B5" w:rsidRPr="004541B5">
              <w:rPr>
                <w:noProof/>
                <w:webHidden/>
                <w:sz w:val="24"/>
                <w:szCs w:val="24"/>
              </w:rPr>
              <w:fldChar w:fldCharType="separate"/>
            </w:r>
            <w:r w:rsidR="007D6C27">
              <w:rPr>
                <w:noProof/>
                <w:webHidden/>
                <w:sz w:val="24"/>
                <w:szCs w:val="24"/>
              </w:rPr>
              <w:t>8</w:t>
            </w:r>
            <w:r w:rsidR="004541B5" w:rsidRPr="004541B5">
              <w:rPr>
                <w:noProof/>
                <w:webHidden/>
                <w:sz w:val="24"/>
                <w:szCs w:val="24"/>
              </w:rPr>
              <w:fldChar w:fldCharType="end"/>
            </w:r>
          </w:hyperlink>
        </w:p>
        <w:p w14:paraId="3EF34433" w14:textId="71F24AAE" w:rsidR="004541B5" w:rsidRDefault="004541B5">
          <w:r>
            <w:rPr>
              <w:b/>
              <w:bCs/>
              <w:noProof/>
            </w:rPr>
            <w:fldChar w:fldCharType="end"/>
          </w:r>
        </w:p>
      </w:sdtContent>
    </w:sdt>
    <w:p w14:paraId="57FFD344" w14:textId="620B35D1" w:rsidR="008C7E96" w:rsidRPr="009B27F3" w:rsidRDefault="00456839" w:rsidP="003763CC">
      <w:pPr>
        <w:pStyle w:val="Title"/>
        <w:rPr>
          <w:rFonts w:ascii="Times New Roman" w:hAnsi="Times New Roman"/>
        </w:rPr>
      </w:pPr>
      <w:r>
        <w:t xml:space="preserve"> </w:t>
      </w:r>
      <w:r w:rsidR="008C7E96">
        <w:br w:type="page"/>
      </w:r>
      <w:r w:rsidR="00BC7F21" w:rsidRPr="009B27F3">
        <w:rPr>
          <w:rFonts w:ascii="Times New Roman" w:hAnsi="Times New Roman"/>
        </w:rPr>
        <w:lastRenderedPageBreak/>
        <w:fldChar w:fldCharType="begin"/>
      </w:r>
      <w:r w:rsidR="00BC7F21" w:rsidRPr="009B27F3">
        <w:rPr>
          <w:rFonts w:ascii="Times New Roman" w:hAnsi="Times New Roman"/>
        </w:rPr>
        <w:instrText xml:space="preserve"> TITLE  \* MERGEFORMAT </w:instrText>
      </w:r>
      <w:r w:rsidR="00BC7F21" w:rsidRPr="009B27F3">
        <w:rPr>
          <w:rFonts w:ascii="Times New Roman" w:hAnsi="Times New Roman"/>
        </w:rPr>
        <w:fldChar w:fldCharType="separate"/>
      </w:r>
      <w:r w:rsidR="00082D68" w:rsidRPr="009B27F3">
        <w:rPr>
          <w:rFonts w:ascii="Times New Roman" w:hAnsi="Times New Roman"/>
        </w:rPr>
        <w:t>Software Requirements Specification</w:t>
      </w:r>
      <w:r w:rsidR="00BC7F21" w:rsidRPr="009B27F3">
        <w:rPr>
          <w:rFonts w:ascii="Times New Roman" w:hAnsi="Times New Roman"/>
        </w:rPr>
        <w:fldChar w:fldCharType="end"/>
      </w:r>
    </w:p>
    <w:p w14:paraId="36B0530E" w14:textId="77777777" w:rsidR="005C11EB" w:rsidRPr="005C11EB" w:rsidRDefault="005C11EB" w:rsidP="005C11EB"/>
    <w:p w14:paraId="0C58C866" w14:textId="60877188" w:rsidR="008C7E96" w:rsidRPr="005C11EB" w:rsidRDefault="008C7E96" w:rsidP="00DB392A">
      <w:pPr>
        <w:pStyle w:val="Heading1"/>
        <w:numPr>
          <w:ilvl w:val="0"/>
          <w:numId w:val="15"/>
        </w:numPr>
        <w:rPr>
          <w:rFonts w:ascii="Times New Roman" w:hAnsi="Times New Roman"/>
          <w:sz w:val="32"/>
          <w:szCs w:val="32"/>
        </w:rPr>
      </w:pPr>
      <w:bookmarkStart w:id="8" w:name="_Toc164477523"/>
      <w:bookmarkStart w:id="9" w:name="_Toc120633162"/>
      <w:bookmarkStart w:id="10" w:name="_Toc120636796"/>
      <w:r w:rsidRPr="005C11EB">
        <w:rPr>
          <w:rFonts w:ascii="Times New Roman" w:hAnsi="Times New Roman"/>
          <w:sz w:val="32"/>
          <w:szCs w:val="32"/>
        </w:rPr>
        <w:t>Introduction</w:t>
      </w:r>
      <w:bookmarkEnd w:id="8"/>
      <w:bookmarkEnd w:id="9"/>
      <w:bookmarkEnd w:id="10"/>
    </w:p>
    <w:p w14:paraId="450CABB9" w14:textId="77777777" w:rsidR="00ED1CD8" w:rsidRDefault="00ED1CD8" w:rsidP="00ED1CD8">
      <w:pPr>
        <w:autoSpaceDE w:val="0"/>
        <w:autoSpaceDN w:val="0"/>
        <w:adjustRightInd w:val="0"/>
        <w:jc w:val="both"/>
      </w:pPr>
    </w:p>
    <w:p w14:paraId="1224BAAA" w14:textId="78D3E201" w:rsidR="00ED1CD8" w:rsidRPr="000202D1" w:rsidRDefault="00F7426C" w:rsidP="00B2445D">
      <w:pPr>
        <w:jc w:val="both"/>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B2445D" w:rsidRPr="00116129">
        <w:rPr>
          <w:bCs/>
          <w:sz w:val="24"/>
          <w:szCs w:val="24"/>
        </w:rPr>
        <w:t>Jahangirnagar University</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B2445D" w:rsidRPr="00116129">
        <w:rPr>
          <w:bCs/>
          <w:sz w:val="24"/>
          <w:szCs w:val="24"/>
        </w:rPr>
        <w:t>Jahangirnagar University</w:t>
      </w:r>
      <w:r w:rsidR="00C91A4F" w:rsidRPr="000202D1">
        <w:rPr>
          <w:sz w:val="24"/>
          <w:szCs w:val="24"/>
        </w:rPr>
        <w:t xml:space="preserve"> are provided in this</w:t>
      </w:r>
      <w:r w:rsidR="00ED1CD8" w:rsidRPr="000202D1">
        <w:rPr>
          <w:sz w:val="24"/>
          <w:szCs w:val="24"/>
        </w:rPr>
        <w:t xml:space="preserve"> document.</w:t>
      </w:r>
    </w:p>
    <w:p w14:paraId="2619D929" w14:textId="77777777" w:rsidR="00ED1CD8" w:rsidRPr="003E7CCD" w:rsidRDefault="00ED1CD8" w:rsidP="00396624">
      <w:pPr>
        <w:pStyle w:val="InfoBlue"/>
      </w:pPr>
    </w:p>
    <w:p w14:paraId="48ACC5B9" w14:textId="10560BEA" w:rsidR="008C7E96" w:rsidRDefault="008C7E96">
      <w:pPr>
        <w:pStyle w:val="Heading2"/>
      </w:pPr>
      <w:bookmarkStart w:id="11" w:name="_Toc164477524"/>
      <w:bookmarkStart w:id="12" w:name="_Toc120633163"/>
      <w:bookmarkStart w:id="13" w:name="_Toc120636797"/>
      <w:r w:rsidRPr="003E7CCD">
        <w:rPr>
          <w:rFonts w:ascii="Times New Roman" w:hAnsi="Times New Roman"/>
          <w:sz w:val="24"/>
          <w:szCs w:val="24"/>
        </w:rPr>
        <w:t>Purpose</w:t>
      </w:r>
      <w:bookmarkEnd w:id="11"/>
      <w:bookmarkEnd w:id="12"/>
      <w:bookmarkEnd w:id="13"/>
    </w:p>
    <w:p w14:paraId="272A1D28" w14:textId="77777777" w:rsidR="00604063" w:rsidRDefault="00604063" w:rsidP="00604063"/>
    <w:p w14:paraId="15AD3DEF" w14:textId="77777777" w:rsidR="00407604" w:rsidRPr="005D3163" w:rsidRDefault="00407604" w:rsidP="00B2445D">
      <w:pPr>
        <w:jc w:val="both"/>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322DA85B" w14:textId="77777777" w:rsidR="00443B06" w:rsidRPr="005D3163" w:rsidRDefault="00443B06" w:rsidP="00B2445D">
      <w:pPr>
        <w:jc w:val="both"/>
        <w:rPr>
          <w:sz w:val="24"/>
          <w:szCs w:val="24"/>
        </w:rPr>
      </w:pPr>
    </w:p>
    <w:p w14:paraId="1CA07D2F" w14:textId="77777777" w:rsidR="00443B06" w:rsidRDefault="00443B06" w:rsidP="00B2445D">
      <w:pPr>
        <w:jc w:val="both"/>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53EF2A8C" w14:textId="77777777" w:rsidR="002A70AA" w:rsidRPr="005D3163" w:rsidRDefault="002A70AA" w:rsidP="005D3163">
      <w:pPr>
        <w:rPr>
          <w:sz w:val="24"/>
          <w:szCs w:val="24"/>
        </w:rPr>
      </w:pPr>
    </w:p>
    <w:p w14:paraId="194018B9" w14:textId="77777777" w:rsidR="005D3163" w:rsidRPr="003E7CCD" w:rsidRDefault="005D3163" w:rsidP="00407604">
      <w:pPr>
        <w:widowControl/>
        <w:autoSpaceDE w:val="0"/>
        <w:autoSpaceDN w:val="0"/>
        <w:adjustRightInd w:val="0"/>
        <w:spacing w:line="240" w:lineRule="auto"/>
        <w:jc w:val="both"/>
        <w:rPr>
          <w:sz w:val="24"/>
          <w:szCs w:val="24"/>
        </w:rPr>
      </w:pPr>
    </w:p>
    <w:p w14:paraId="4B013F35" w14:textId="26C23AD0" w:rsidR="008C7E96" w:rsidRPr="003E7CCD" w:rsidRDefault="008C7E96">
      <w:pPr>
        <w:pStyle w:val="Heading2"/>
        <w:rPr>
          <w:rFonts w:ascii="Times New Roman" w:hAnsi="Times New Roman"/>
          <w:sz w:val="24"/>
          <w:szCs w:val="24"/>
        </w:rPr>
      </w:pPr>
      <w:bookmarkStart w:id="14" w:name="_Toc164477525"/>
      <w:bookmarkStart w:id="15" w:name="_Toc120633164"/>
      <w:bookmarkStart w:id="16" w:name="_Toc120636798"/>
      <w:r w:rsidRPr="003E7CCD">
        <w:rPr>
          <w:rFonts w:ascii="Times New Roman" w:hAnsi="Times New Roman"/>
          <w:sz w:val="24"/>
          <w:szCs w:val="24"/>
        </w:rPr>
        <w:t>Scope</w:t>
      </w:r>
      <w:bookmarkEnd w:id="14"/>
      <w:bookmarkEnd w:id="15"/>
      <w:bookmarkEnd w:id="16"/>
    </w:p>
    <w:p w14:paraId="09E2B178" w14:textId="77777777" w:rsidR="00407604" w:rsidRDefault="00407604" w:rsidP="00407604"/>
    <w:p w14:paraId="58BEFA92" w14:textId="5A64E613" w:rsidR="005164E2" w:rsidRPr="00BC39B0" w:rsidRDefault="00F71BE7" w:rsidP="00371F10">
      <w:pPr>
        <w:jc w:val="both"/>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w:t>
      </w:r>
      <w:r w:rsidR="00371F10">
        <w:rPr>
          <w:sz w:val="24"/>
          <w:szCs w:val="24"/>
        </w:rPr>
        <w:t xml:space="preserve"> Library Management System</w:t>
      </w:r>
      <w:r w:rsidR="005164E2" w:rsidRPr="00BC39B0">
        <w:rPr>
          <w:sz w:val="24"/>
          <w:szCs w:val="24"/>
        </w:rPr>
        <w:t xml:space="preserve"> features for making </w:t>
      </w:r>
      <w:r w:rsidR="00B2445D" w:rsidRPr="008608D5">
        <w:rPr>
          <w:bCs/>
          <w:sz w:val="24"/>
          <w:szCs w:val="24"/>
        </w:rPr>
        <w:t>Jahangirnagar University</w:t>
      </w:r>
      <w:r w:rsidR="005164E2" w:rsidRPr="00BC39B0">
        <w:rPr>
          <w:sz w:val="24"/>
          <w:szCs w:val="24"/>
        </w:rPr>
        <w:t xml:space="preserve"> project live.  It focuses on the</w:t>
      </w:r>
      <w:r w:rsidR="00371F10">
        <w:rPr>
          <w:sz w:val="24"/>
          <w:szCs w:val="24"/>
        </w:rPr>
        <w:t xml:space="preserve"> students</w:t>
      </w:r>
      <w:r w:rsidR="005164E2" w:rsidRPr="00BC39B0">
        <w:rPr>
          <w:sz w:val="24"/>
          <w:szCs w:val="24"/>
        </w:rPr>
        <w:t xml:space="preserve">, the </w:t>
      </w:r>
      <w:r w:rsidR="00FC66E9" w:rsidRPr="00BC39B0">
        <w:rPr>
          <w:sz w:val="24"/>
          <w:szCs w:val="24"/>
        </w:rPr>
        <w:t>s</w:t>
      </w:r>
      <w:r w:rsidR="00FC66E9">
        <w:rPr>
          <w:sz w:val="24"/>
          <w:szCs w:val="24"/>
        </w:rPr>
        <w:t xml:space="preserve">taff </w:t>
      </w:r>
      <w:r w:rsidR="00FC66E9" w:rsidRPr="00BC39B0">
        <w:rPr>
          <w:sz w:val="24"/>
          <w:szCs w:val="24"/>
        </w:rPr>
        <w:t xml:space="preserve">and </w:t>
      </w:r>
      <w:r w:rsidR="00FC66E9">
        <w:rPr>
          <w:sz w:val="24"/>
          <w:szCs w:val="24"/>
        </w:rPr>
        <w:t>online</w:t>
      </w:r>
      <w:r w:rsidR="00371F10">
        <w:rPr>
          <w:sz w:val="24"/>
          <w:szCs w:val="24"/>
        </w:rPr>
        <w:t xml:space="preserve"> notice </w:t>
      </w:r>
      <w:r w:rsidR="00FC66E9">
        <w:rPr>
          <w:sz w:val="24"/>
          <w:szCs w:val="24"/>
        </w:rPr>
        <w:t>system.</w:t>
      </w:r>
    </w:p>
    <w:p w14:paraId="319F92CC" w14:textId="77777777" w:rsidR="00F71BE7" w:rsidRPr="00BC39B0" w:rsidRDefault="00F71BE7" w:rsidP="00B2445D">
      <w:pPr>
        <w:jc w:val="both"/>
        <w:rPr>
          <w:sz w:val="24"/>
          <w:szCs w:val="24"/>
        </w:rPr>
      </w:pPr>
    </w:p>
    <w:p w14:paraId="51CF7B31" w14:textId="77777777" w:rsidR="00F71BE7" w:rsidRDefault="00947394" w:rsidP="00B2445D">
      <w:pPr>
        <w:jc w:val="both"/>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4BD687CA" w14:textId="77777777" w:rsidR="00F71BE7" w:rsidRDefault="00F71BE7" w:rsidP="005164E2">
      <w:pPr>
        <w:autoSpaceDE w:val="0"/>
        <w:autoSpaceDN w:val="0"/>
        <w:adjustRightInd w:val="0"/>
        <w:jc w:val="both"/>
        <w:rPr>
          <w:sz w:val="24"/>
          <w:szCs w:val="24"/>
        </w:rPr>
      </w:pPr>
    </w:p>
    <w:p w14:paraId="398BC78C" w14:textId="77777777" w:rsidR="00D478B3" w:rsidRDefault="00D478B3" w:rsidP="005164E2">
      <w:pPr>
        <w:autoSpaceDE w:val="0"/>
        <w:autoSpaceDN w:val="0"/>
        <w:adjustRightInd w:val="0"/>
        <w:jc w:val="both"/>
      </w:pPr>
    </w:p>
    <w:p w14:paraId="00241FF6" w14:textId="0F0C695A" w:rsidR="008C7E96" w:rsidRPr="003E7CCD" w:rsidRDefault="008C7E96">
      <w:pPr>
        <w:pStyle w:val="Heading2"/>
        <w:rPr>
          <w:rFonts w:ascii="Times New Roman" w:hAnsi="Times New Roman"/>
          <w:sz w:val="24"/>
          <w:szCs w:val="24"/>
        </w:rPr>
      </w:pPr>
      <w:bookmarkStart w:id="17" w:name="_Toc164477526"/>
      <w:bookmarkStart w:id="18" w:name="_Toc120633165"/>
      <w:bookmarkStart w:id="19" w:name="_Toc120636799"/>
      <w:r w:rsidRPr="003E7CCD">
        <w:rPr>
          <w:rFonts w:ascii="Times New Roman" w:hAnsi="Times New Roman"/>
          <w:sz w:val="24"/>
          <w:szCs w:val="24"/>
        </w:rPr>
        <w:t>Definitions, Acronyms, and Abbreviations</w:t>
      </w:r>
      <w:bookmarkEnd w:id="17"/>
      <w:bookmarkEnd w:id="18"/>
      <w:bookmarkEnd w:id="19"/>
    </w:p>
    <w:p w14:paraId="04EAD01A" w14:textId="77777777" w:rsidR="00561420" w:rsidRPr="00561420" w:rsidRDefault="00561420" w:rsidP="00561420"/>
    <w:tbl>
      <w:tblPr>
        <w:tblStyle w:val="TableGrid"/>
        <w:tblW w:w="0" w:type="auto"/>
        <w:tblLook w:val="00A0" w:firstRow="1" w:lastRow="0" w:firstColumn="1" w:lastColumn="0" w:noHBand="0" w:noVBand="0"/>
      </w:tblPr>
      <w:tblGrid>
        <w:gridCol w:w="1541"/>
        <w:gridCol w:w="7809"/>
      </w:tblGrid>
      <w:tr w:rsidR="00561420" w14:paraId="7C8BD1E7" w14:textId="77777777">
        <w:tc>
          <w:tcPr>
            <w:tcW w:w="1548" w:type="dxa"/>
          </w:tcPr>
          <w:p w14:paraId="3F3E1D9C" w14:textId="77777777" w:rsidR="00561420" w:rsidRPr="00561420" w:rsidRDefault="0069489B" w:rsidP="003D6201">
            <w:r>
              <w:t>Configuration</w:t>
            </w:r>
          </w:p>
        </w:tc>
        <w:tc>
          <w:tcPr>
            <w:tcW w:w="8028" w:type="dxa"/>
          </w:tcPr>
          <w:p w14:paraId="4D02B94E"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58E0722B" w14:textId="77777777">
        <w:tc>
          <w:tcPr>
            <w:tcW w:w="1548" w:type="dxa"/>
          </w:tcPr>
          <w:p w14:paraId="1B0092B1" w14:textId="77777777" w:rsidR="00561420" w:rsidRPr="00561420" w:rsidRDefault="00465FD7" w:rsidP="003D6201">
            <w:r>
              <w:t>FAQ</w:t>
            </w:r>
          </w:p>
        </w:tc>
        <w:tc>
          <w:tcPr>
            <w:tcW w:w="8028" w:type="dxa"/>
          </w:tcPr>
          <w:p w14:paraId="000848E0" w14:textId="77777777" w:rsidR="00561420" w:rsidRPr="00561420" w:rsidRDefault="00465FD7" w:rsidP="003D6201">
            <w:r>
              <w:t>Frequently Asked Questions</w:t>
            </w:r>
          </w:p>
        </w:tc>
      </w:tr>
      <w:tr w:rsidR="00561420" w14:paraId="437D12B8" w14:textId="77777777">
        <w:tc>
          <w:tcPr>
            <w:tcW w:w="1548" w:type="dxa"/>
          </w:tcPr>
          <w:p w14:paraId="3588CFB0" w14:textId="77777777" w:rsidR="00561420" w:rsidRPr="00561420" w:rsidRDefault="008F33EF" w:rsidP="003D6201">
            <w:r>
              <w:lastRenderedPageBreak/>
              <w:t>CRM</w:t>
            </w:r>
          </w:p>
        </w:tc>
        <w:tc>
          <w:tcPr>
            <w:tcW w:w="8028" w:type="dxa"/>
          </w:tcPr>
          <w:p w14:paraId="5C9461E9" w14:textId="77777777" w:rsidR="00561420" w:rsidRPr="00561420" w:rsidRDefault="008F33EF" w:rsidP="003D6201">
            <w:r>
              <w:t>Customer Relationship Management</w:t>
            </w:r>
          </w:p>
        </w:tc>
      </w:tr>
      <w:tr w:rsidR="00561420" w14:paraId="508B31A8" w14:textId="77777777">
        <w:trPr>
          <w:trHeight w:val="242"/>
        </w:trPr>
        <w:tc>
          <w:tcPr>
            <w:tcW w:w="1548" w:type="dxa"/>
          </w:tcPr>
          <w:p w14:paraId="3043E5FA"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37DA6616" w14:textId="77777777" w:rsidR="00561420" w:rsidRPr="00561420" w:rsidRDefault="00813766" w:rsidP="00102BD5">
            <w:r>
              <w:t>Redundant Array of Inexpensive Disk</w:t>
            </w:r>
            <w:r w:rsidR="00925F20">
              <w:t>/Drives</w:t>
            </w:r>
          </w:p>
        </w:tc>
      </w:tr>
    </w:tbl>
    <w:p w14:paraId="06FCE7CE" w14:textId="77777777" w:rsidR="00671BFC" w:rsidRDefault="00671BFC" w:rsidP="00671BFC">
      <w:pPr>
        <w:pStyle w:val="Heading2"/>
        <w:numPr>
          <w:ilvl w:val="0"/>
          <w:numId w:val="0"/>
        </w:numPr>
      </w:pPr>
    </w:p>
    <w:p w14:paraId="29FE1BDC" w14:textId="77777777" w:rsidR="00E06730" w:rsidRPr="00E06730" w:rsidRDefault="00E06730" w:rsidP="00E06730">
      <w:pPr>
        <w:rPr>
          <w:sz w:val="24"/>
          <w:szCs w:val="24"/>
        </w:rPr>
      </w:pPr>
    </w:p>
    <w:p w14:paraId="147F91B4" w14:textId="4CB321D9" w:rsidR="008C7E96" w:rsidRPr="003E7CCD" w:rsidRDefault="008C7E96">
      <w:pPr>
        <w:pStyle w:val="Heading2"/>
        <w:rPr>
          <w:rFonts w:ascii="Times New Roman" w:hAnsi="Times New Roman"/>
          <w:sz w:val="24"/>
          <w:szCs w:val="24"/>
        </w:rPr>
      </w:pPr>
      <w:bookmarkStart w:id="20" w:name="_Toc164477528"/>
      <w:bookmarkStart w:id="21" w:name="_Toc120633166"/>
      <w:bookmarkStart w:id="22" w:name="_Toc120636800"/>
      <w:r w:rsidRPr="003E7CCD">
        <w:rPr>
          <w:rFonts w:ascii="Times New Roman" w:hAnsi="Times New Roman"/>
          <w:sz w:val="24"/>
          <w:szCs w:val="24"/>
        </w:rPr>
        <w:t>Overview</w:t>
      </w:r>
      <w:bookmarkEnd w:id="20"/>
      <w:bookmarkEnd w:id="21"/>
      <w:bookmarkEnd w:id="22"/>
    </w:p>
    <w:p w14:paraId="7D056481" w14:textId="77777777" w:rsidR="0069489B" w:rsidRDefault="0069489B" w:rsidP="0069489B"/>
    <w:p w14:paraId="52ED98F5" w14:textId="77777777" w:rsidR="0069489B" w:rsidRPr="009B3ECF" w:rsidRDefault="0069489B" w:rsidP="00B2445D">
      <w:pPr>
        <w:jc w:val="both"/>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0011BEA8" w14:textId="77777777" w:rsidR="009B3ECF" w:rsidRDefault="009B3ECF" w:rsidP="0069489B"/>
    <w:p w14:paraId="0AC25E97" w14:textId="77777777" w:rsidR="00D2414F" w:rsidRDefault="00D2414F" w:rsidP="00D2414F">
      <w:pPr>
        <w:widowControl/>
        <w:spacing w:line="240" w:lineRule="auto"/>
        <w:rPr>
          <w:sz w:val="32"/>
          <w:szCs w:val="32"/>
        </w:rPr>
      </w:pPr>
      <w:bookmarkStart w:id="23" w:name="_Toc164477529"/>
    </w:p>
    <w:p w14:paraId="55242044" w14:textId="46EC4F40" w:rsidR="00927BEC" w:rsidRPr="00D9099A" w:rsidRDefault="00927BEC" w:rsidP="00D2414F">
      <w:pPr>
        <w:pStyle w:val="Heading1"/>
        <w:rPr>
          <w:rFonts w:ascii="Times New Roman" w:hAnsi="Times New Roman"/>
          <w:sz w:val="32"/>
          <w:szCs w:val="32"/>
        </w:rPr>
      </w:pPr>
      <w:bookmarkStart w:id="24" w:name="_Toc120633167"/>
      <w:bookmarkStart w:id="25" w:name="_Toc120636801"/>
      <w:r w:rsidRPr="00D9099A">
        <w:rPr>
          <w:rFonts w:ascii="Times New Roman" w:hAnsi="Times New Roman"/>
          <w:sz w:val="32"/>
          <w:szCs w:val="32"/>
        </w:rPr>
        <w:t>Overall Description</w:t>
      </w:r>
      <w:bookmarkEnd w:id="23"/>
      <w:bookmarkEnd w:id="24"/>
      <w:bookmarkEnd w:id="25"/>
    </w:p>
    <w:p w14:paraId="1AF8C82D" w14:textId="77777777" w:rsidR="00927BEC" w:rsidRPr="0069489B" w:rsidRDefault="00927BEC" w:rsidP="0069489B"/>
    <w:p w14:paraId="00D27558" w14:textId="77777777" w:rsidR="00C46FC6" w:rsidRDefault="00C46FC6" w:rsidP="00C46FC6">
      <w:pPr>
        <w:autoSpaceDE w:val="0"/>
        <w:autoSpaceDN w:val="0"/>
        <w:adjustRightInd w:val="0"/>
        <w:jc w:val="both"/>
      </w:pPr>
    </w:p>
    <w:p w14:paraId="24EC59E2" w14:textId="77777777" w:rsidR="00947D6D" w:rsidRDefault="00C46FC6" w:rsidP="00B2445D">
      <w:pPr>
        <w:jc w:val="both"/>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1A40ED53" w14:textId="77777777" w:rsidR="00947D6D" w:rsidRDefault="00947D6D" w:rsidP="00B2445D">
      <w:pPr>
        <w:jc w:val="both"/>
        <w:rPr>
          <w:sz w:val="24"/>
          <w:szCs w:val="24"/>
        </w:rPr>
      </w:pPr>
    </w:p>
    <w:p w14:paraId="47DD4D4D" w14:textId="7BD73B1C" w:rsidR="00644FC6" w:rsidRDefault="00947D6D" w:rsidP="00B2445D">
      <w:pPr>
        <w:jc w:val="both"/>
        <w:rPr>
          <w:sz w:val="24"/>
          <w:szCs w:val="24"/>
        </w:rPr>
      </w:pPr>
      <w:r>
        <w:rPr>
          <w:sz w:val="24"/>
          <w:szCs w:val="24"/>
        </w:rPr>
        <w:t>T</w:t>
      </w:r>
      <w:r w:rsidR="00577405" w:rsidRPr="001517F5">
        <w:rPr>
          <w:sz w:val="24"/>
          <w:szCs w:val="24"/>
        </w:rPr>
        <w:t xml:space="preserve">he following SRS contains the detail </w:t>
      </w:r>
    </w:p>
    <w:p w14:paraId="0FEB5163" w14:textId="77777777" w:rsidR="00947D6D" w:rsidRDefault="00947D6D" w:rsidP="001517F5">
      <w:pPr>
        <w:rPr>
          <w:sz w:val="24"/>
          <w:szCs w:val="24"/>
        </w:rPr>
      </w:pPr>
    </w:p>
    <w:p w14:paraId="5BA8C788" w14:textId="77777777" w:rsidR="00044CD1" w:rsidRPr="00044CD1" w:rsidRDefault="00044CD1" w:rsidP="00044CD1">
      <w:pPr>
        <w:jc w:val="both"/>
        <w:rPr>
          <w:b/>
          <w:bCs/>
          <w:sz w:val="28"/>
          <w:szCs w:val="28"/>
        </w:rPr>
      </w:pPr>
    </w:p>
    <w:p w14:paraId="0B057071" w14:textId="7989DEDE" w:rsidR="00044CD1" w:rsidRPr="001C2CB9" w:rsidRDefault="003F7E83" w:rsidP="003F7E83">
      <w:pPr>
        <w:pStyle w:val="Heading2"/>
        <w:numPr>
          <w:ilvl w:val="0"/>
          <w:numId w:val="0"/>
        </w:numPr>
        <w:rPr>
          <w:rFonts w:ascii="Times New Roman" w:hAnsi="Times New Roman"/>
          <w:sz w:val="24"/>
          <w:szCs w:val="24"/>
        </w:rPr>
      </w:pPr>
      <w:bookmarkStart w:id="26" w:name="_Toc120633168"/>
      <w:bookmarkStart w:id="27" w:name="_Toc120636802"/>
      <w:r w:rsidRPr="001C2CB9">
        <w:rPr>
          <w:rFonts w:ascii="Times New Roman" w:hAnsi="Times New Roman"/>
          <w:sz w:val="24"/>
          <w:szCs w:val="24"/>
        </w:rPr>
        <w:t>2.1</w:t>
      </w:r>
      <w:r w:rsidR="00044CD1" w:rsidRPr="001C2CB9">
        <w:rPr>
          <w:rFonts w:ascii="Times New Roman" w:hAnsi="Times New Roman"/>
          <w:sz w:val="24"/>
          <w:szCs w:val="24"/>
        </w:rPr>
        <w:t xml:space="preserve"> </w:t>
      </w:r>
      <w:r w:rsidR="00C332D3" w:rsidRPr="001C2CB9">
        <w:rPr>
          <w:rFonts w:ascii="Times New Roman" w:hAnsi="Times New Roman"/>
          <w:sz w:val="24"/>
          <w:szCs w:val="24"/>
        </w:rPr>
        <w:t>General Description</w:t>
      </w:r>
      <w:r w:rsidR="00044CD1" w:rsidRPr="001C2CB9">
        <w:rPr>
          <w:rFonts w:ascii="Times New Roman" w:hAnsi="Times New Roman"/>
          <w:sz w:val="24"/>
          <w:szCs w:val="24"/>
        </w:rPr>
        <w:t>:</w:t>
      </w:r>
      <w:bookmarkEnd w:id="26"/>
      <w:bookmarkEnd w:id="27"/>
    </w:p>
    <w:p w14:paraId="1C803848" w14:textId="77777777" w:rsidR="00044CD1" w:rsidRPr="00DE364F" w:rsidRDefault="00044CD1" w:rsidP="00044CD1">
      <w:pPr>
        <w:jc w:val="both"/>
        <w:rPr>
          <w:sz w:val="24"/>
          <w:szCs w:val="24"/>
        </w:rPr>
      </w:pPr>
    </w:p>
    <w:p w14:paraId="6AB75C44" w14:textId="4D42D3F0" w:rsidR="00044CD1" w:rsidRPr="00DE364F" w:rsidRDefault="00C332D3" w:rsidP="00510CDE">
      <w:pPr>
        <w:spacing w:line="240" w:lineRule="auto"/>
        <w:jc w:val="both"/>
        <w:rPr>
          <w:sz w:val="24"/>
          <w:szCs w:val="24"/>
        </w:rPr>
      </w:pPr>
      <w:r w:rsidRPr="00C332D3">
        <w:rPr>
          <w:b/>
          <w:bCs/>
          <w:sz w:val="24"/>
          <w:szCs w:val="24"/>
        </w:rPr>
        <w:t>Product Description</w:t>
      </w:r>
      <w:r w:rsidR="00044CD1" w:rsidRPr="00044CD1">
        <w:rPr>
          <w:b/>
          <w:bCs/>
          <w:sz w:val="24"/>
          <w:szCs w:val="24"/>
        </w:rPr>
        <w:t>:</w:t>
      </w:r>
      <w:r w:rsidR="00044CD1" w:rsidRPr="00DE364F">
        <w:rPr>
          <w:sz w:val="24"/>
          <w:szCs w:val="24"/>
        </w:rPr>
        <w:t xml:space="preserve"> Library Management System is a computerized system which helps user</w:t>
      </w:r>
      <w:r w:rsidR="00257553">
        <w:rPr>
          <w:sz w:val="24"/>
          <w:szCs w:val="24"/>
        </w:rPr>
        <w:t xml:space="preserve"> </w:t>
      </w:r>
      <w:r w:rsidR="00044CD1" w:rsidRPr="00DE364F">
        <w:rPr>
          <w:sz w:val="24"/>
          <w:szCs w:val="24"/>
        </w:rPr>
        <w:t>(librarian) to manage the library daily activity in electronic format. It reduces the risk of paper work such as file lost, file damaged and time consuming. It can help user to manage the transaction or record more effectively and timesaving.</w:t>
      </w:r>
    </w:p>
    <w:p w14:paraId="60269958" w14:textId="716EDB18" w:rsidR="00BA71ED" w:rsidRDefault="00BA71ED" w:rsidP="001C1C68">
      <w:pPr>
        <w:pStyle w:val="Heading1"/>
        <w:numPr>
          <w:ilvl w:val="0"/>
          <w:numId w:val="0"/>
        </w:numPr>
        <w:rPr>
          <w:rFonts w:ascii="Times New Roman" w:hAnsi="Times New Roman"/>
          <w:b w:val="0"/>
          <w:szCs w:val="24"/>
        </w:rPr>
      </w:pPr>
    </w:p>
    <w:p w14:paraId="44D81663" w14:textId="77777777" w:rsidR="001C1C68" w:rsidRDefault="001C1C68" w:rsidP="001C1C68"/>
    <w:p w14:paraId="30DFB8BF" w14:textId="77777777" w:rsidR="001C1C68" w:rsidRDefault="001C1C68" w:rsidP="001C1C68"/>
    <w:p w14:paraId="11BF36A1" w14:textId="77777777" w:rsidR="001C1C68" w:rsidRDefault="001C1C68" w:rsidP="001C1C68"/>
    <w:p w14:paraId="6F9F7DA6" w14:textId="77777777" w:rsidR="001C1C68" w:rsidRDefault="001C1C68" w:rsidP="001C1C68"/>
    <w:p w14:paraId="54A44E3A" w14:textId="77777777" w:rsidR="001C1C68" w:rsidRDefault="001C1C68" w:rsidP="001C1C68"/>
    <w:p w14:paraId="3E59E9E7" w14:textId="77777777" w:rsidR="001C1C68" w:rsidRDefault="001C1C68" w:rsidP="001C1C68"/>
    <w:p w14:paraId="1A6F0CCD" w14:textId="77777777" w:rsidR="001C1C68" w:rsidRPr="001C1C68" w:rsidRDefault="001C1C68" w:rsidP="001C1C68"/>
    <w:p w14:paraId="6BCBA54F" w14:textId="46D47361" w:rsidR="00F4121B" w:rsidRPr="003F0DF4" w:rsidRDefault="00C332D3" w:rsidP="003F0DF4">
      <w:pPr>
        <w:pStyle w:val="Heading1"/>
        <w:rPr>
          <w:rFonts w:ascii="Times New Roman" w:hAnsi="Times New Roman"/>
          <w:sz w:val="32"/>
          <w:szCs w:val="32"/>
        </w:rPr>
      </w:pPr>
      <w:r w:rsidRPr="009A5FB8">
        <w:rPr>
          <w:rFonts w:ascii="Times New Roman" w:hAnsi="Times New Roman"/>
          <w:sz w:val="32"/>
          <w:szCs w:val="32"/>
        </w:rPr>
        <w:lastRenderedPageBreak/>
        <w:t xml:space="preserve"> </w:t>
      </w:r>
      <w:bookmarkStart w:id="28" w:name="_Toc120633169"/>
      <w:bookmarkStart w:id="29" w:name="_Toc120636803"/>
      <w:r w:rsidRPr="009A5FB8">
        <w:rPr>
          <w:rFonts w:ascii="Times New Roman" w:hAnsi="Times New Roman"/>
          <w:sz w:val="32"/>
          <w:szCs w:val="32"/>
        </w:rPr>
        <w:t>System Requirements</w:t>
      </w:r>
      <w:bookmarkEnd w:id="28"/>
      <w:bookmarkEnd w:id="29"/>
    </w:p>
    <w:p w14:paraId="6B4DE7AC" w14:textId="26518CB8" w:rsidR="003F7E83" w:rsidRPr="00B80BD3" w:rsidRDefault="00044CD1" w:rsidP="00B80BD3">
      <w:pPr>
        <w:pStyle w:val="Heading2"/>
        <w:rPr>
          <w:rFonts w:ascii="Times New Roman" w:hAnsi="Times New Roman"/>
          <w:sz w:val="28"/>
          <w:szCs w:val="28"/>
        </w:rPr>
      </w:pPr>
      <w:bookmarkStart w:id="30" w:name="_Toc120633170"/>
      <w:r w:rsidRPr="00B80BD3">
        <w:rPr>
          <w:rFonts w:ascii="Times New Roman" w:hAnsi="Times New Roman"/>
          <w:sz w:val="28"/>
          <w:szCs w:val="28"/>
        </w:rPr>
        <w:t xml:space="preserve"> </w:t>
      </w:r>
      <w:bookmarkStart w:id="31" w:name="_Toc120636804"/>
      <w:r w:rsidR="003F0DF4" w:rsidRPr="00B80BD3">
        <w:rPr>
          <w:rFonts w:ascii="Times New Roman" w:hAnsi="Times New Roman"/>
          <w:sz w:val="28"/>
          <w:szCs w:val="28"/>
        </w:rPr>
        <w:t>Non Functional Requirement</w:t>
      </w:r>
      <w:bookmarkEnd w:id="30"/>
      <w:bookmarkEnd w:id="31"/>
    </w:p>
    <w:p w14:paraId="6C5E79D2" w14:textId="63EFC87B" w:rsidR="00044CD1" w:rsidRPr="00B80BD3" w:rsidRDefault="00C332D3" w:rsidP="00B80BD3">
      <w:pPr>
        <w:pStyle w:val="Heading3"/>
        <w:rPr>
          <w:rFonts w:ascii="Times New Roman" w:hAnsi="Times New Roman"/>
          <w:b/>
          <w:i w:val="0"/>
          <w:sz w:val="24"/>
          <w:szCs w:val="24"/>
        </w:rPr>
      </w:pPr>
      <w:bookmarkStart w:id="32" w:name="_Toc120633171"/>
      <w:bookmarkStart w:id="33" w:name="_Toc120636805"/>
      <w:r w:rsidRPr="00B80BD3">
        <w:rPr>
          <w:rFonts w:ascii="Times New Roman" w:hAnsi="Times New Roman"/>
          <w:b/>
          <w:i w:val="0"/>
          <w:sz w:val="24"/>
          <w:szCs w:val="24"/>
        </w:rPr>
        <w:t>Efficiency Requirement</w:t>
      </w:r>
      <w:bookmarkEnd w:id="32"/>
      <w:bookmarkEnd w:id="33"/>
    </w:p>
    <w:p w14:paraId="7F745B81" w14:textId="05977406" w:rsidR="00044CD1" w:rsidRPr="00DE364F" w:rsidRDefault="00044CD1" w:rsidP="00044CD1">
      <w:pPr>
        <w:jc w:val="both"/>
        <w:rPr>
          <w:sz w:val="24"/>
          <w:szCs w:val="24"/>
        </w:rPr>
      </w:pPr>
      <w:r w:rsidRPr="00DE364F">
        <w:rPr>
          <w:sz w:val="24"/>
          <w:szCs w:val="24"/>
        </w:rPr>
        <w:t>When a library management system will be implemented librarian and user will easily ac</w:t>
      </w:r>
      <w:r w:rsidR="00057FEF">
        <w:rPr>
          <w:sz w:val="24"/>
          <w:szCs w:val="24"/>
        </w:rPr>
        <w:t>c</w:t>
      </w:r>
      <w:r w:rsidRPr="00DE364F">
        <w:rPr>
          <w:sz w:val="24"/>
          <w:szCs w:val="24"/>
        </w:rPr>
        <w:t xml:space="preserve">ess library as searching and book </w:t>
      </w:r>
      <w:r w:rsidR="003F7E83">
        <w:rPr>
          <w:sz w:val="24"/>
          <w:szCs w:val="24"/>
        </w:rPr>
        <w:t>transaction will be very faster</w:t>
      </w:r>
      <w:r w:rsidRPr="00DE364F">
        <w:rPr>
          <w:sz w:val="24"/>
          <w:szCs w:val="24"/>
        </w:rPr>
        <w:t>.</w:t>
      </w:r>
    </w:p>
    <w:p w14:paraId="0241B4F4" w14:textId="77777777" w:rsidR="003F7E83" w:rsidRDefault="003F7E83" w:rsidP="00044CD1">
      <w:pPr>
        <w:jc w:val="both"/>
        <w:rPr>
          <w:b/>
          <w:bCs/>
          <w:sz w:val="24"/>
          <w:szCs w:val="24"/>
        </w:rPr>
      </w:pPr>
    </w:p>
    <w:p w14:paraId="2DE76B8F" w14:textId="774A847A" w:rsidR="00044CD1" w:rsidRPr="00B80BD3" w:rsidRDefault="00C332D3" w:rsidP="00B80BD3">
      <w:pPr>
        <w:pStyle w:val="Heading3"/>
        <w:rPr>
          <w:rFonts w:ascii="Times New Roman" w:hAnsi="Times New Roman"/>
          <w:b/>
          <w:i w:val="0"/>
          <w:sz w:val="24"/>
          <w:szCs w:val="24"/>
        </w:rPr>
      </w:pPr>
      <w:bookmarkStart w:id="34" w:name="_Toc120633172"/>
      <w:bookmarkStart w:id="35" w:name="_Toc120636806"/>
      <w:r w:rsidRPr="00B80BD3">
        <w:rPr>
          <w:rFonts w:ascii="Times New Roman" w:hAnsi="Times New Roman"/>
          <w:b/>
          <w:i w:val="0"/>
          <w:sz w:val="24"/>
          <w:szCs w:val="24"/>
        </w:rPr>
        <w:t>Reliability Requirement</w:t>
      </w:r>
      <w:bookmarkEnd w:id="34"/>
      <w:bookmarkEnd w:id="35"/>
    </w:p>
    <w:p w14:paraId="221624FE" w14:textId="12398446" w:rsidR="00044CD1" w:rsidRPr="00DE364F" w:rsidRDefault="00044CD1" w:rsidP="00044CD1">
      <w:pPr>
        <w:jc w:val="both"/>
        <w:rPr>
          <w:sz w:val="24"/>
          <w:szCs w:val="24"/>
        </w:rPr>
      </w:pPr>
      <w:r w:rsidRPr="00DE364F">
        <w:rPr>
          <w:sz w:val="24"/>
          <w:szCs w:val="24"/>
        </w:rPr>
        <w:t>The system should accurate</w:t>
      </w:r>
      <w:r w:rsidR="00057FEF">
        <w:rPr>
          <w:sz w:val="24"/>
          <w:szCs w:val="24"/>
        </w:rPr>
        <w:t>ly performs member registration</w:t>
      </w:r>
      <w:r w:rsidRPr="00DE364F">
        <w:rPr>
          <w:sz w:val="24"/>
          <w:szCs w:val="24"/>
        </w:rPr>
        <w:t>,</w:t>
      </w:r>
      <w:r w:rsidR="00057FEF">
        <w:rPr>
          <w:sz w:val="24"/>
          <w:szCs w:val="24"/>
        </w:rPr>
        <w:t xml:space="preserve"> </w:t>
      </w:r>
      <w:r w:rsidR="00123CFD">
        <w:rPr>
          <w:sz w:val="24"/>
          <w:szCs w:val="24"/>
        </w:rPr>
        <w:t>member validation</w:t>
      </w:r>
      <w:r w:rsidRPr="00DE364F">
        <w:rPr>
          <w:sz w:val="24"/>
          <w:szCs w:val="24"/>
        </w:rPr>
        <w:t>, report generation, book transaction and search</w:t>
      </w:r>
    </w:p>
    <w:p w14:paraId="2DC7AB6A" w14:textId="77777777" w:rsidR="003F7E83" w:rsidRDefault="003F7E83" w:rsidP="00044CD1">
      <w:pPr>
        <w:jc w:val="both"/>
        <w:rPr>
          <w:b/>
          <w:bCs/>
          <w:sz w:val="24"/>
          <w:szCs w:val="24"/>
        </w:rPr>
      </w:pPr>
    </w:p>
    <w:p w14:paraId="4695E829" w14:textId="17931E2D" w:rsidR="00044CD1" w:rsidRPr="00B80BD3" w:rsidRDefault="00C332D3" w:rsidP="00B80BD3">
      <w:pPr>
        <w:pStyle w:val="Heading3"/>
        <w:rPr>
          <w:rFonts w:ascii="Times New Roman" w:hAnsi="Times New Roman"/>
          <w:b/>
          <w:i w:val="0"/>
          <w:sz w:val="24"/>
          <w:szCs w:val="24"/>
        </w:rPr>
      </w:pPr>
      <w:bookmarkStart w:id="36" w:name="_Toc120633173"/>
      <w:bookmarkStart w:id="37" w:name="_Toc120636807"/>
      <w:r w:rsidRPr="00B80BD3">
        <w:rPr>
          <w:rFonts w:ascii="Times New Roman" w:hAnsi="Times New Roman"/>
          <w:b/>
          <w:i w:val="0"/>
          <w:sz w:val="24"/>
          <w:szCs w:val="24"/>
        </w:rPr>
        <w:t>Usability Requirement</w:t>
      </w:r>
      <w:bookmarkEnd w:id="36"/>
      <w:bookmarkEnd w:id="37"/>
      <w:r w:rsidRPr="00B80BD3">
        <w:rPr>
          <w:rFonts w:ascii="Times New Roman" w:hAnsi="Times New Roman"/>
          <w:b/>
          <w:i w:val="0"/>
          <w:sz w:val="24"/>
          <w:szCs w:val="24"/>
        </w:rPr>
        <w:t xml:space="preserve">  </w:t>
      </w:r>
    </w:p>
    <w:p w14:paraId="7FF83619" w14:textId="77777777" w:rsidR="00044CD1" w:rsidRPr="00DE364F" w:rsidRDefault="00044CD1" w:rsidP="00044CD1">
      <w:pPr>
        <w:jc w:val="both"/>
        <w:rPr>
          <w:sz w:val="24"/>
          <w:szCs w:val="24"/>
        </w:rPr>
      </w:pPr>
      <w:r w:rsidRPr="00DE364F">
        <w:rPr>
          <w:sz w:val="24"/>
          <w:szCs w:val="24"/>
        </w:rPr>
        <w:t>The system is designed for a user friendly environment so that student and staff of library can perform the various tasks easily and in an effective way.</w:t>
      </w:r>
    </w:p>
    <w:p w14:paraId="5476DE6D" w14:textId="77777777" w:rsidR="003F7E83" w:rsidRDefault="003F7E83" w:rsidP="00044CD1">
      <w:pPr>
        <w:jc w:val="both"/>
        <w:rPr>
          <w:b/>
          <w:bCs/>
          <w:sz w:val="24"/>
          <w:szCs w:val="24"/>
        </w:rPr>
      </w:pPr>
    </w:p>
    <w:p w14:paraId="6D310EC1" w14:textId="4ABDAF7A" w:rsidR="00044CD1" w:rsidRPr="00B80BD3" w:rsidRDefault="00C332D3" w:rsidP="00B80BD3">
      <w:pPr>
        <w:pStyle w:val="Heading3"/>
        <w:rPr>
          <w:rFonts w:ascii="Times New Roman" w:hAnsi="Times New Roman"/>
          <w:b/>
          <w:i w:val="0"/>
          <w:sz w:val="24"/>
          <w:szCs w:val="24"/>
        </w:rPr>
      </w:pPr>
      <w:bookmarkStart w:id="38" w:name="_Toc120633174"/>
      <w:bookmarkStart w:id="39" w:name="_Toc120636808"/>
      <w:r w:rsidRPr="00B80BD3">
        <w:rPr>
          <w:rFonts w:ascii="Times New Roman" w:hAnsi="Times New Roman"/>
          <w:b/>
          <w:i w:val="0"/>
          <w:sz w:val="24"/>
          <w:szCs w:val="24"/>
        </w:rPr>
        <w:t>Implementation Requirem</w:t>
      </w:r>
      <w:r w:rsidR="00F9597E" w:rsidRPr="00B80BD3">
        <w:rPr>
          <w:rFonts w:ascii="Times New Roman" w:hAnsi="Times New Roman"/>
          <w:b/>
          <w:i w:val="0"/>
          <w:sz w:val="24"/>
          <w:szCs w:val="24"/>
        </w:rPr>
        <w:t>ent</w:t>
      </w:r>
      <w:bookmarkEnd w:id="38"/>
      <w:bookmarkEnd w:id="39"/>
    </w:p>
    <w:p w14:paraId="0E0FF056" w14:textId="652FA262" w:rsidR="00044CD1" w:rsidRPr="00DE364F" w:rsidRDefault="00044CD1" w:rsidP="00044CD1">
      <w:pPr>
        <w:jc w:val="both"/>
        <w:rPr>
          <w:sz w:val="24"/>
          <w:szCs w:val="24"/>
        </w:rPr>
      </w:pPr>
      <w:r w:rsidRPr="00DE364F">
        <w:rPr>
          <w:sz w:val="24"/>
          <w:szCs w:val="24"/>
        </w:rPr>
        <w:t xml:space="preserve"> In implementing whole system it uses html in front end with php as server side scripting language which will be used for database</w:t>
      </w:r>
      <w:r w:rsidR="00F9597E">
        <w:rPr>
          <w:sz w:val="24"/>
          <w:szCs w:val="24"/>
        </w:rPr>
        <w:t xml:space="preserve"> connectivity and the backend</w:t>
      </w:r>
      <w:r w:rsidRPr="00DE364F">
        <w:rPr>
          <w:sz w:val="24"/>
          <w:szCs w:val="24"/>
        </w:rPr>
        <w:t xml:space="preserve"> the database part is developed using mysql.</w:t>
      </w:r>
    </w:p>
    <w:p w14:paraId="6F3FEBB0" w14:textId="77777777" w:rsidR="003F7E83" w:rsidRDefault="003F7E83" w:rsidP="00044CD1">
      <w:pPr>
        <w:jc w:val="both"/>
        <w:rPr>
          <w:b/>
          <w:bCs/>
          <w:sz w:val="24"/>
          <w:szCs w:val="24"/>
        </w:rPr>
      </w:pPr>
    </w:p>
    <w:p w14:paraId="1483CE37" w14:textId="395DF9EB" w:rsidR="00044CD1" w:rsidRPr="00B80BD3" w:rsidRDefault="00C332D3" w:rsidP="00B80BD3">
      <w:pPr>
        <w:pStyle w:val="Heading3"/>
        <w:rPr>
          <w:rFonts w:ascii="Times New Roman" w:hAnsi="Times New Roman"/>
          <w:b/>
          <w:i w:val="0"/>
          <w:sz w:val="24"/>
          <w:szCs w:val="24"/>
        </w:rPr>
      </w:pPr>
      <w:bookmarkStart w:id="40" w:name="_Toc120633175"/>
      <w:bookmarkStart w:id="41" w:name="_Toc120636809"/>
      <w:r w:rsidRPr="00B80BD3">
        <w:rPr>
          <w:rFonts w:ascii="Times New Roman" w:hAnsi="Times New Roman"/>
          <w:b/>
          <w:i w:val="0"/>
          <w:sz w:val="24"/>
          <w:szCs w:val="24"/>
        </w:rPr>
        <w:t>Delivery Requirements</w:t>
      </w:r>
      <w:bookmarkEnd w:id="40"/>
      <w:bookmarkEnd w:id="41"/>
    </w:p>
    <w:p w14:paraId="723AB828" w14:textId="77777777" w:rsidR="00461D08" w:rsidRDefault="00044CD1" w:rsidP="00461D08">
      <w:pPr>
        <w:jc w:val="both"/>
        <w:rPr>
          <w:sz w:val="28"/>
          <w:szCs w:val="28"/>
        </w:rPr>
      </w:pPr>
      <w:r w:rsidRPr="00DE364F">
        <w:rPr>
          <w:sz w:val="24"/>
          <w:szCs w:val="24"/>
        </w:rPr>
        <w:t>The whole system is expected to be delivered in six months of time with a weekly evaluation by the project guide.</w:t>
      </w:r>
    </w:p>
    <w:p w14:paraId="10CD690D" w14:textId="77777777" w:rsidR="00461D08" w:rsidRDefault="00461D08" w:rsidP="00461D08">
      <w:pPr>
        <w:jc w:val="both"/>
        <w:rPr>
          <w:sz w:val="28"/>
          <w:szCs w:val="28"/>
        </w:rPr>
      </w:pPr>
    </w:p>
    <w:p w14:paraId="6D1FE0D6" w14:textId="77777777" w:rsidR="006D6F41" w:rsidRDefault="006D6F41" w:rsidP="00461D08">
      <w:pPr>
        <w:jc w:val="both"/>
        <w:rPr>
          <w:sz w:val="28"/>
          <w:szCs w:val="28"/>
        </w:rPr>
      </w:pPr>
    </w:p>
    <w:p w14:paraId="5429BCCB" w14:textId="68C47B39" w:rsidR="00F241DE" w:rsidRDefault="00C332D3" w:rsidP="00F241DE">
      <w:pPr>
        <w:pStyle w:val="Heading2"/>
        <w:rPr>
          <w:rFonts w:ascii="Times New Roman" w:hAnsi="Times New Roman"/>
          <w:sz w:val="28"/>
          <w:szCs w:val="28"/>
        </w:rPr>
      </w:pPr>
      <w:bookmarkStart w:id="42" w:name="_Toc120633176"/>
      <w:bookmarkStart w:id="43" w:name="_Toc120636810"/>
      <w:r w:rsidRPr="00461D08">
        <w:rPr>
          <w:rFonts w:ascii="Times New Roman" w:hAnsi="Times New Roman"/>
          <w:sz w:val="28"/>
          <w:szCs w:val="28"/>
        </w:rPr>
        <w:t>Functional Requirements</w:t>
      </w:r>
      <w:bookmarkEnd w:id="42"/>
      <w:bookmarkEnd w:id="43"/>
    </w:p>
    <w:p w14:paraId="407CAB0B" w14:textId="77777777" w:rsidR="00946793" w:rsidRPr="00946793" w:rsidRDefault="00946793" w:rsidP="00946793"/>
    <w:p w14:paraId="64748929" w14:textId="27E526C2" w:rsidR="00044CD1" w:rsidRPr="00B80BD3" w:rsidRDefault="00044CD1" w:rsidP="00B80BD3">
      <w:pPr>
        <w:pStyle w:val="Heading3"/>
        <w:rPr>
          <w:rFonts w:ascii="Times New Roman" w:hAnsi="Times New Roman"/>
          <w:b/>
          <w:i w:val="0"/>
          <w:sz w:val="24"/>
          <w:szCs w:val="24"/>
        </w:rPr>
      </w:pPr>
      <w:r w:rsidRPr="00B80BD3">
        <w:rPr>
          <w:rFonts w:ascii="Times New Roman" w:hAnsi="Times New Roman"/>
          <w:b/>
          <w:i w:val="0"/>
          <w:sz w:val="24"/>
          <w:szCs w:val="24"/>
        </w:rPr>
        <w:t xml:space="preserve">  </w:t>
      </w:r>
      <w:bookmarkStart w:id="44" w:name="_Toc120633177"/>
      <w:bookmarkStart w:id="45" w:name="_Toc120636811"/>
      <w:r w:rsidR="001B2E22" w:rsidRPr="00B80BD3">
        <w:rPr>
          <w:rFonts w:ascii="Times New Roman" w:hAnsi="Times New Roman"/>
          <w:b/>
          <w:i w:val="0"/>
          <w:sz w:val="24"/>
          <w:szCs w:val="24"/>
        </w:rPr>
        <w:t>User Login</w:t>
      </w:r>
      <w:bookmarkEnd w:id="44"/>
      <w:bookmarkEnd w:id="45"/>
    </w:p>
    <w:p w14:paraId="21DCAD52" w14:textId="77777777" w:rsidR="001B2E22" w:rsidRPr="001B2E22" w:rsidRDefault="001B2E22" w:rsidP="001B2E22"/>
    <w:p w14:paraId="324C2FFE" w14:textId="66C602A9" w:rsidR="00044CD1" w:rsidRPr="00044CD1" w:rsidRDefault="00044CD1" w:rsidP="00044CD1">
      <w:pPr>
        <w:jc w:val="both"/>
        <w:rPr>
          <w:b/>
          <w:bCs/>
          <w:sz w:val="24"/>
          <w:szCs w:val="24"/>
        </w:rPr>
      </w:pPr>
      <w:r w:rsidRPr="00044CD1">
        <w:rPr>
          <w:b/>
          <w:bCs/>
          <w:sz w:val="24"/>
          <w:szCs w:val="24"/>
        </w:rPr>
        <w:t>Description of feature</w:t>
      </w:r>
      <w:r>
        <w:rPr>
          <w:b/>
          <w:bCs/>
          <w:sz w:val="24"/>
          <w:szCs w:val="24"/>
        </w:rPr>
        <w:t>:</w:t>
      </w:r>
    </w:p>
    <w:p w14:paraId="2FD9FFD0" w14:textId="02BBCD27" w:rsidR="00044CD1" w:rsidRPr="00DE364F" w:rsidRDefault="00044CD1" w:rsidP="00044CD1">
      <w:pPr>
        <w:jc w:val="both"/>
        <w:rPr>
          <w:sz w:val="24"/>
          <w:szCs w:val="24"/>
        </w:rPr>
      </w:pPr>
      <w:r w:rsidRPr="00DE364F">
        <w:rPr>
          <w:sz w:val="24"/>
          <w:szCs w:val="24"/>
        </w:rPr>
        <w:t>This feature used by the user to login into system. They are required to enter user id and password before they are allowed to enter the system. The user id and password will be verified and if invalid id is there user is allowed to not enter the system.</w:t>
      </w:r>
    </w:p>
    <w:p w14:paraId="5FD0235C" w14:textId="77777777" w:rsidR="003B0329" w:rsidRDefault="003B0329" w:rsidP="00044CD1">
      <w:pPr>
        <w:jc w:val="both"/>
        <w:rPr>
          <w:b/>
          <w:bCs/>
          <w:sz w:val="24"/>
          <w:szCs w:val="24"/>
        </w:rPr>
      </w:pPr>
    </w:p>
    <w:p w14:paraId="59378E8D" w14:textId="77777777" w:rsidR="00044CD1" w:rsidRPr="00044CD1" w:rsidRDefault="00044CD1" w:rsidP="00044CD1">
      <w:pPr>
        <w:jc w:val="both"/>
        <w:rPr>
          <w:b/>
          <w:bCs/>
          <w:sz w:val="24"/>
          <w:szCs w:val="24"/>
        </w:rPr>
      </w:pPr>
      <w:r w:rsidRPr="00044CD1">
        <w:rPr>
          <w:b/>
          <w:bCs/>
          <w:sz w:val="24"/>
          <w:szCs w:val="24"/>
        </w:rPr>
        <w:t xml:space="preserve">Functional requirements </w:t>
      </w:r>
    </w:p>
    <w:p w14:paraId="436495B5" w14:textId="77777777" w:rsidR="00044CD1" w:rsidRPr="00DE364F" w:rsidRDefault="00044CD1" w:rsidP="00044CD1">
      <w:pPr>
        <w:jc w:val="both"/>
        <w:rPr>
          <w:sz w:val="24"/>
          <w:szCs w:val="24"/>
        </w:rPr>
      </w:pPr>
      <w:r w:rsidRPr="00DE364F">
        <w:rPr>
          <w:sz w:val="24"/>
          <w:szCs w:val="24"/>
        </w:rPr>
        <w:t>-user id is provided when they register</w:t>
      </w:r>
    </w:p>
    <w:p w14:paraId="04D01C78" w14:textId="1F844EA3" w:rsidR="00044CD1" w:rsidRPr="00DE364F" w:rsidRDefault="00044CD1" w:rsidP="00044CD1">
      <w:pPr>
        <w:jc w:val="both"/>
        <w:rPr>
          <w:sz w:val="24"/>
          <w:szCs w:val="24"/>
        </w:rPr>
      </w:pPr>
      <w:r w:rsidRPr="00DE364F">
        <w:rPr>
          <w:sz w:val="24"/>
          <w:szCs w:val="24"/>
        </w:rPr>
        <w:t xml:space="preserve">-The system must only allow user with valid id and password to enter the system </w:t>
      </w:r>
    </w:p>
    <w:p w14:paraId="3EE0E7A8" w14:textId="1DFC8CB3" w:rsidR="00044CD1" w:rsidRPr="00DE364F" w:rsidRDefault="00044CD1" w:rsidP="00044CD1">
      <w:pPr>
        <w:jc w:val="both"/>
        <w:rPr>
          <w:sz w:val="24"/>
          <w:szCs w:val="24"/>
        </w:rPr>
      </w:pPr>
      <w:r w:rsidRPr="00DE364F">
        <w:rPr>
          <w:sz w:val="24"/>
          <w:szCs w:val="24"/>
        </w:rPr>
        <w:t>-The system performs authorization process which decides what user level can ac</w:t>
      </w:r>
      <w:r w:rsidR="00A10ACE">
        <w:rPr>
          <w:sz w:val="24"/>
          <w:szCs w:val="24"/>
        </w:rPr>
        <w:t>c</w:t>
      </w:r>
      <w:r w:rsidRPr="00DE364F">
        <w:rPr>
          <w:sz w:val="24"/>
          <w:szCs w:val="24"/>
        </w:rPr>
        <w:t>ess to.</w:t>
      </w:r>
    </w:p>
    <w:p w14:paraId="5523FD7C" w14:textId="31C97FAF" w:rsidR="00044CD1" w:rsidRPr="00DE364F" w:rsidRDefault="00044CD1" w:rsidP="00044CD1">
      <w:pPr>
        <w:jc w:val="both"/>
        <w:rPr>
          <w:sz w:val="24"/>
          <w:szCs w:val="24"/>
        </w:rPr>
      </w:pPr>
      <w:r w:rsidRPr="00DE364F">
        <w:rPr>
          <w:sz w:val="24"/>
          <w:szCs w:val="24"/>
        </w:rPr>
        <w:t>-The user must be able to logout after they finished using system.</w:t>
      </w:r>
    </w:p>
    <w:p w14:paraId="356019B2" w14:textId="77777777" w:rsidR="00BF158B" w:rsidRDefault="00BF158B" w:rsidP="00044CD1">
      <w:pPr>
        <w:jc w:val="both"/>
        <w:rPr>
          <w:b/>
          <w:bCs/>
          <w:sz w:val="24"/>
          <w:szCs w:val="24"/>
        </w:rPr>
      </w:pPr>
    </w:p>
    <w:p w14:paraId="60C055A3" w14:textId="1B12DEFB" w:rsidR="00044CD1" w:rsidRPr="00B80BD3" w:rsidRDefault="00A73670" w:rsidP="00B80BD3">
      <w:pPr>
        <w:pStyle w:val="Heading3"/>
        <w:rPr>
          <w:rFonts w:ascii="Times New Roman" w:hAnsi="Times New Roman"/>
          <w:b/>
          <w:i w:val="0"/>
          <w:sz w:val="24"/>
          <w:szCs w:val="24"/>
        </w:rPr>
      </w:pPr>
      <w:r w:rsidRPr="00B80BD3">
        <w:rPr>
          <w:rFonts w:ascii="Times New Roman" w:hAnsi="Times New Roman"/>
          <w:b/>
          <w:i w:val="0"/>
          <w:sz w:val="24"/>
          <w:szCs w:val="24"/>
        </w:rPr>
        <w:lastRenderedPageBreak/>
        <w:t xml:space="preserve"> </w:t>
      </w:r>
      <w:bookmarkStart w:id="46" w:name="_Toc120633178"/>
      <w:bookmarkStart w:id="47" w:name="_Toc120636812"/>
      <w:r w:rsidRPr="00B80BD3">
        <w:rPr>
          <w:rFonts w:ascii="Times New Roman" w:hAnsi="Times New Roman"/>
          <w:b/>
          <w:i w:val="0"/>
          <w:sz w:val="24"/>
          <w:szCs w:val="24"/>
        </w:rPr>
        <w:t>Register New User</w:t>
      </w:r>
      <w:bookmarkEnd w:id="46"/>
      <w:bookmarkEnd w:id="47"/>
    </w:p>
    <w:p w14:paraId="0C26ABE4" w14:textId="77777777" w:rsidR="00DF7D48" w:rsidRPr="00DF7D48" w:rsidRDefault="00DF7D48" w:rsidP="00DF7D48"/>
    <w:p w14:paraId="4DA23504" w14:textId="434E9D54" w:rsidR="00044CD1" w:rsidRPr="00044CD1" w:rsidRDefault="00A11A23" w:rsidP="00044CD1">
      <w:pPr>
        <w:jc w:val="both"/>
        <w:rPr>
          <w:b/>
          <w:bCs/>
          <w:sz w:val="24"/>
          <w:szCs w:val="24"/>
        </w:rPr>
      </w:pPr>
      <w:r w:rsidRPr="00044CD1">
        <w:rPr>
          <w:b/>
          <w:bCs/>
          <w:sz w:val="24"/>
          <w:szCs w:val="24"/>
        </w:rPr>
        <w:t>Description of feature</w:t>
      </w:r>
      <w:r>
        <w:rPr>
          <w:b/>
          <w:bCs/>
          <w:sz w:val="24"/>
          <w:szCs w:val="24"/>
        </w:rPr>
        <w:t>:</w:t>
      </w:r>
    </w:p>
    <w:p w14:paraId="62D8BC62" w14:textId="77777777" w:rsidR="00044CD1" w:rsidRPr="00DE364F" w:rsidRDefault="00044CD1" w:rsidP="00044CD1">
      <w:pPr>
        <w:jc w:val="both"/>
        <w:rPr>
          <w:sz w:val="24"/>
          <w:szCs w:val="24"/>
        </w:rPr>
      </w:pPr>
      <w:r w:rsidRPr="00DE364F">
        <w:rPr>
          <w:sz w:val="24"/>
          <w:szCs w:val="24"/>
        </w:rPr>
        <w:t>This feature can be performed by all users to register new user to create account.</w:t>
      </w:r>
    </w:p>
    <w:p w14:paraId="429CF8CF" w14:textId="77777777" w:rsidR="00DF7D48" w:rsidRDefault="00DF7D48" w:rsidP="00044CD1">
      <w:pPr>
        <w:jc w:val="both"/>
        <w:rPr>
          <w:b/>
          <w:bCs/>
          <w:sz w:val="24"/>
          <w:szCs w:val="24"/>
        </w:rPr>
      </w:pPr>
    </w:p>
    <w:p w14:paraId="2FBFE4F4" w14:textId="77777777" w:rsidR="00044CD1" w:rsidRPr="00044CD1" w:rsidRDefault="00044CD1" w:rsidP="00044CD1">
      <w:pPr>
        <w:jc w:val="both"/>
        <w:rPr>
          <w:b/>
          <w:bCs/>
          <w:sz w:val="24"/>
          <w:szCs w:val="24"/>
        </w:rPr>
      </w:pPr>
      <w:r w:rsidRPr="00044CD1">
        <w:rPr>
          <w:b/>
          <w:bCs/>
          <w:sz w:val="24"/>
          <w:szCs w:val="24"/>
        </w:rPr>
        <w:t xml:space="preserve">Functional requirements </w:t>
      </w:r>
    </w:p>
    <w:p w14:paraId="6FBF26F3" w14:textId="77777777" w:rsidR="00044CD1" w:rsidRPr="00DE364F" w:rsidRDefault="00044CD1" w:rsidP="00044CD1">
      <w:pPr>
        <w:jc w:val="both"/>
        <w:rPr>
          <w:sz w:val="24"/>
          <w:szCs w:val="24"/>
        </w:rPr>
      </w:pPr>
      <w:r w:rsidRPr="00DE364F">
        <w:rPr>
          <w:sz w:val="24"/>
          <w:szCs w:val="24"/>
        </w:rPr>
        <w:t xml:space="preserve">-System must be able to verify information </w:t>
      </w:r>
    </w:p>
    <w:p w14:paraId="13462EF8" w14:textId="77777777" w:rsidR="00044CD1" w:rsidRPr="00DE364F" w:rsidRDefault="00044CD1" w:rsidP="00044CD1">
      <w:pPr>
        <w:jc w:val="both"/>
        <w:rPr>
          <w:sz w:val="24"/>
          <w:szCs w:val="24"/>
        </w:rPr>
      </w:pPr>
      <w:r w:rsidRPr="00DE364F">
        <w:rPr>
          <w:sz w:val="24"/>
          <w:szCs w:val="24"/>
        </w:rPr>
        <w:t>-System must be able to delete information if information is wrong</w:t>
      </w:r>
    </w:p>
    <w:p w14:paraId="3A7F2236" w14:textId="77777777" w:rsidR="00BF158B" w:rsidRDefault="00BF158B" w:rsidP="00044CD1">
      <w:pPr>
        <w:jc w:val="both"/>
        <w:rPr>
          <w:b/>
          <w:bCs/>
          <w:sz w:val="24"/>
          <w:szCs w:val="24"/>
        </w:rPr>
      </w:pPr>
    </w:p>
    <w:p w14:paraId="1194F3C7" w14:textId="77777777" w:rsidR="00F41564" w:rsidRDefault="00F41564" w:rsidP="00044CD1">
      <w:pPr>
        <w:jc w:val="both"/>
        <w:rPr>
          <w:b/>
          <w:bCs/>
          <w:sz w:val="24"/>
          <w:szCs w:val="24"/>
        </w:rPr>
      </w:pPr>
    </w:p>
    <w:p w14:paraId="068488C9" w14:textId="3F579F80" w:rsidR="00044CD1" w:rsidRPr="00B80BD3" w:rsidRDefault="00C723B7" w:rsidP="00B80BD3">
      <w:pPr>
        <w:pStyle w:val="Heading3"/>
        <w:rPr>
          <w:rFonts w:ascii="Times New Roman" w:hAnsi="Times New Roman"/>
          <w:b/>
          <w:i w:val="0"/>
          <w:sz w:val="24"/>
          <w:szCs w:val="24"/>
        </w:rPr>
      </w:pPr>
      <w:bookmarkStart w:id="48" w:name="_Toc120633179"/>
      <w:bookmarkStart w:id="49" w:name="_Toc120636813"/>
      <w:r w:rsidRPr="00B80BD3">
        <w:rPr>
          <w:rFonts w:ascii="Times New Roman" w:hAnsi="Times New Roman"/>
          <w:b/>
          <w:i w:val="0"/>
          <w:sz w:val="24"/>
          <w:szCs w:val="24"/>
        </w:rPr>
        <w:t>Register New Book</w:t>
      </w:r>
      <w:bookmarkEnd w:id="48"/>
      <w:bookmarkEnd w:id="49"/>
    </w:p>
    <w:p w14:paraId="4312E00C" w14:textId="77777777" w:rsidR="003869A6" w:rsidRDefault="003869A6" w:rsidP="00044CD1">
      <w:pPr>
        <w:jc w:val="both"/>
        <w:rPr>
          <w:b/>
          <w:bCs/>
          <w:sz w:val="24"/>
          <w:szCs w:val="24"/>
        </w:rPr>
      </w:pPr>
    </w:p>
    <w:p w14:paraId="39F67D8D" w14:textId="77777777" w:rsidR="00A11A23" w:rsidRPr="00044CD1" w:rsidRDefault="00A11A23" w:rsidP="00A11A23">
      <w:pPr>
        <w:jc w:val="both"/>
        <w:rPr>
          <w:b/>
          <w:bCs/>
          <w:sz w:val="24"/>
          <w:szCs w:val="24"/>
        </w:rPr>
      </w:pPr>
      <w:r w:rsidRPr="00044CD1">
        <w:rPr>
          <w:b/>
          <w:bCs/>
          <w:sz w:val="24"/>
          <w:szCs w:val="24"/>
        </w:rPr>
        <w:t>Description of feature</w:t>
      </w:r>
      <w:r>
        <w:rPr>
          <w:b/>
          <w:bCs/>
          <w:sz w:val="24"/>
          <w:szCs w:val="24"/>
        </w:rPr>
        <w:t>:</w:t>
      </w:r>
    </w:p>
    <w:p w14:paraId="4131A440" w14:textId="77777777" w:rsidR="00044CD1" w:rsidRPr="00DE364F" w:rsidRDefault="00044CD1" w:rsidP="00044CD1">
      <w:pPr>
        <w:jc w:val="both"/>
        <w:rPr>
          <w:sz w:val="24"/>
          <w:szCs w:val="24"/>
        </w:rPr>
      </w:pPr>
      <w:r w:rsidRPr="00DE364F">
        <w:rPr>
          <w:sz w:val="24"/>
          <w:szCs w:val="24"/>
        </w:rPr>
        <w:t>This feature allows to add new books to the library</w:t>
      </w:r>
    </w:p>
    <w:p w14:paraId="5CD71A25" w14:textId="77777777" w:rsidR="003869A6" w:rsidRDefault="003869A6" w:rsidP="00044CD1">
      <w:pPr>
        <w:jc w:val="both"/>
        <w:rPr>
          <w:b/>
          <w:sz w:val="24"/>
          <w:szCs w:val="24"/>
        </w:rPr>
      </w:pPr>
    </w:p>
    <w:p w14:paraId="28771041" w14:textId="77777777" w:rsidR="00044CD1" w:rsidRPr="00BF158B" w:rsidRDefault="00044CD1" w:rsidP="00044CD1">
      <w:pPr>
        <w:jc w:val="both"/>
        <w:rPr>
          <w:b/>
          <w:sz w:val="24"/>
          <w:szCs w:val="24"/>
        </w:rPr>
      </w:pPr>
      <w:r w:rsidRPr="00BF158B">
        <w:rPr>
          <w:b/>
          <w:sz w:val="24"/>
          <w:szCs w:val="24"/>
        </w:rPr>
        <w:t>Functional requirements</w:t>
      </w:r>
    </w:p>
    <w:p w14:paraId="7AB761C1" w14:textId="4ADD6373" w:rsidR="00044CD1" w:rsidRPr="00DE364F" w:rsidRDefault="00044CD1" w:rsidP="00044CD1">
      <w:pPr>
        <w:jc w:val="both"/>
        <w:rPr>
          <w:sz w:val="24"/>
          <w:szCs w:val="24"/>
        </w:rPr>
      </w:pPr>
      <w:r w:rsidRPr="00DE364F">
        <w:rPr>
          <w:sz w:val="24"/>
          <w:szCs w:val="24"/>
        </w:rPr>
        <w:t xml:space="preserve">-System must be able to verify information </w:t>
      </w:r>
    </w:p>
    <w:p w14:paraId="682E28A4" w14:textId="77777777" w:rsidR="00044CD1" w:rsidRPr="00DE364F" w:rsidRDefault="00044CD1" w:rsidP="00044CD1">
      <w:pPr>
        <w:jc w:val="both"/>
        <w:rPr>
          <w:sz w:val="24"/>
          <w:szCs w:val="24"/>
        </w:rPr>
      </w:pPr>
      <w:r w:rsidRPr="00DE364F">
        <w:rPr>
          <w:sz w:val="24"/>
          <w:szCs w:val="24"/>
        </w:rPr>
        <w:t xml:space="preserve">-System must be able to enter number of copies into table. </w:t>
      </w:r>
    </w:p>
    <w:p w14:paraId="4DD9FB69" w14:textId="77777777" w:rsidR="00044CD1" w:rsidRPr="00DE364F" w:rsidRDefault="00044CD1" w:rsidP="00044CD1">
      <w:pPr>
        <w:jc w:val="both"/>
        <w:rPr>
          <w:sz w:val="24"/>
          <w:szCs w:val="24"/>
        </w:rPr>
      </w:pPr>
      <w:r w:rsidRPr="00DE364F">
        <w:rPr>
          <w:sz w:val="24"/>
          <w:szCs w:val="24"/>
        </w:rPr>
        <w:t>- System must be able to not allow two books having same book id.</w:t>
      </w:r>
    </w:p>
    <w:p w14:paraId="3A504B28" w14:textId="77777777" w:rsidR="00BF158B" w:rsidRDefault="00BF158B" w:rsidP="00044CD1">
      <w:pPr>
        <w:jc w:val="both"/>
        <w:rPr>
          <w:b/>
          <w:bCs/>
          <w:sz w:val="24"/>
          <w:szCs w:val="24"/>
        </w:rPr>
      </w:pPr>
    </w:p>
    <w:p w14:paraId="52B0C043" w14:textId="77777777" w:rsidR="00F41564" w:rsidRDefault="00F41564" w:rsidP="00044CD1">
      <w:pPr>
        <w:jc w:val="both"/>
        <w:rPr>
          <w:b/>
          <w:bCs/>
          <w:sz w:val="24"/>
          <w:szCs w:val="24"/>
        </w:rPr>
      </w:pPr>
    </w:p>
    <w:p w14:paraId="3E8ED133" w14:textId="5E54C70B" w:rsidR="00044CD1" w:rsidRPr="00B80BD3" w:rsidRDefault="00EE3A22" w:rsidP="00B80BD3">
      <w:pPr>
        <w:pStyle w:val="Heading3"/>
        <w:rPr>
          <w:rFonts w:ascii="Times New Roman" w:hAnsi="Times New Roman"/>
          <w:b/>
          <w:i w:val="0"/>
          <w:sz w:val="24"/>
          <w:szCs w:val="24"/>
        </w:rPr>
      </w:pPr>
      <w:bookmarkStart w:id="50" w:name="_Toc120633180"/>
      <w:bookmarkStart w:id="51" w:name="_Toc120636814"/>
      <w:r w:rsidRPr="00B80BD3">
        <w:rPr>
          <w:rFonts w:ascii="Times New Roman" w:hAnsi="Times New Roman"/>
          <w:b/>
          <w:i w:val="0"/>
          <w:sz w:val="24"/>
          <w:szCs w:val="24"/>
        </w:rPr>
        <w:t>Search Book</w:t>
      </w:r>
      <w:bookmarkEnd w:id="50"/>
      <w:bookmarkEnd w:id="51"/>
    </w:p>
    <w:p w14:paraId="468A7A05" w14:textId="77777777" w:rsidR="00F41564" w:rsidRPr="00F41564" w:rsidRDefault="00F41564" w:rsidP="00F41564"/>
    <w:p w14:paraId="403B627D" w14:textId="77777777" w:rsidR="00A11A23" w:rsidRPr="00044CD1" w:rsidRDefault="00A11A23" w:rsidP="00A11A23">
      <w:pPr>
        <w:jc w:val="both"/>
        <w:rPr>
          <w:b/>
          <w:bCs/>
          <w:sz w:val="24"/>
          <w:szCs w:val="24"/>
        </w:rPr>
      </w:pPr>
      <w:r w:rsidRPr="00044CD1">
        <w:rPr>
          <w:b/>
          <w:bCs/>
          <w:sz w:val="24"/>
          <w:szCs w:val="24"/>
        </w:rPr>
        <w:t>Description of feature</w:t>
      </w:r>
      <w:r>
        <w:rPr>
          <w:b/>
          <w:bCs/>
          <w:sz w:val="24"/>
          <w:szCs w:val="24"/>
        </w:rPr>
        <w:t>:</w:t>
      </w:r>
    </w:p>
    <w:p w14:paraId="7634AEE9" w14:textId="660EC686" w:rsidR="00044CD1" w:rsidRPr="00DE364F" w:rsidRDefault="00044CD1" w:rsidP="00044CD1">
      <w:pPr>
        <w:jc w:val="both"/>
        <w:rPr>
          <w:sz w:val="24"/>
          <w:szCs w:val="24"/>
        </w:rPr>
      </w:pPr>
      <w:r w:rsidRPr="00DE364F">
        <w:rPr>
          <w:sz w:val="24"/>
          <w:szCs w:val="24"/>
        </w:rPr>
        <w:t>This feature is</w:t>
      </w:r>
      <w:r w:rsidR="005B54B6">
        <w:rPr>
          <w:sz w:val="24"/>
          <w:szCs w:val="24"/>
        </w:rPr>
        <w:t xml:space="preserve"> found in book maintenance part</w:t>
      </w:r>
      <w:r w:rsidR="00AF76B2">
        <w:rPr>
          <w:sz w:val="24"/>
          <w:szCs w:val="24"/>
        </w:rPr>
        <w:t>. W</w:t>
      </w:r>
      <w:r w:rsidRPr="00DE364F">
        <w:rPr>
          <w:sz w:val="24"/>
          <w:szCs w:val="24"/>
        </w:rPr>
        <w:t>e c</w:t>
      </w:r>
      <w:r w:rsidR="00A7241F">
        <w:rPr>
          <w:sz w:val="24"/>
          <w:szCs w:val="24"/>
        </w:rPr>
        <w:t>an search book based on book id, book name</w:t>
      </w:r>
      <w:r w:rsidR="00E60CFB">
        <w:rPr>
          <w:sz w:val="24"/>
          <w:szCs w:val="24"/>
        </w:rPr>
        <w:t xml:space="preserve">, </w:t>
      </w:r>
      <w:r w:rsidRPr="00DE364F">
        <w:rPr>
          <w:sz w:val="24"/>
          <w:szCs w:val="24"/>
        </w:rPr>
        <w:t>publication or by author name.</w:t>
      </w:r>
    </w:p>
    <w:p w14:paraId="413E2E33" w14:textId="77777777" w:rsidR="00A11A23" w:rsidRDefault="00A11A23" w:rsidP="00044CD1">
      <w:pPr>
        <w:jc w:val="both"/>
        <w:rPr>
          <w:b/>
          <w:sz w:val="24"/>
          <w:szCs w:val="24"/>
        </w:rPr>
      </w:pPr>
    </w:p>
    <w:p w14:paraId="5E270592" w14:textId="77777777" w:rsidR="00044CD1" w:rsidRPr="005B54B6" w:rsidRDefault="00044CD1" w:rsidP="00044CD1">
      <w:pPr>
        <w:jc w:val="both"/>
        <w:rPr>
          <w:b/>
          <w:sz w:val="24"/>
          <w:szCs w:val="24"/>
        </w:rPr>
      </w:pPr>
      <w:r w:rsidRPr="005B54B6">
        <w:rPr>
          <w:b/>
          <w:sz w:val="24"/>
          <w:szCs w:val="24"/>
        </w:rPr>
        <w:t xml:space="preserve">Functional requirements </w:t>
      </w:r>
    </w:p>
    <w:p w14:paraId="1A0DA5A8" w14:textId="77777777" w:rsidR="00044CD1" w:rsidRPr="00DE364F" w:rsidRDefault="00044CD1" w:rsidP="00C872DE">
      <w:pPr>
        <w:spacing w:line="240" w:lineRule="auto"/>
        <w:jc w:val="both"/>
        <w:rPr>
          <w:sz w:val="24"/>
          <w:szCs w:val="24"/>
        </w:rPr>
      </w:pPr>
      <w:r w:rsidRPr="00DE364F">
        <w:rPr>
          <w:sz w:val="24"/>
          <w:szCs w:val="24"/>
        </w:rPr>
        <w:t xml:space="preserve">- System must be able to search the database based on select search type </w:t>
      </w:r>
    </w:p>
    <w:p w14:paraId="1898DBED" w14:textId="7F44EB08" w:rsidR="00044CD1" w:rsidRPr="00DE364F" w:rsidRDefault="00044CD1" w:rsidP="00C872DE">
      <w:pPr>
        <w:spacing w:line="240" w:lineRule="auto"/>
        <w:jc w:val="both"/>
        <w:rPr>
          <w:sz w:val="24"/>
          <w:szCs w:val="24"/>
        </w:rPr>
      </w:pPr>
      <w:r w:rsidRPr="00DE364F">
        <w:rPr>
          <w:sz w:val="24"/>
          <w:szCs w:val="24"/>
        </w:rPr>
        <w:t>- System must be able to filter book based on keyword enter</w:t>
      </w:r>
      <w:r w:rsidR="005B54B6">
        <w:rPr>
          <w:sz w:val="24"/>
          <w:szCs w:val="24"/>
        </w:rPr>
        <w:t>e</w:t>
      </w:r>
      <w:r w:rsidRPr="00DE364F">
        <w:rPr>
          <w:sz w:val="24"/>
          <w:szCs w:val="24"/>
        </w:rPr>
        <w:t xml:space="preserve">d </w:t>
      </w:r>
    </w:p>
    <w:p w14:paraId="3B39C7EC" w14:textId="77777777" w:rsidR="00044CD1" w:rsidRPr="00DE364F" w:rsidRDefault="00044CD1" w:rsidP="00C872DE">
      <w:pPr>
        <w:spacing w:line="240" w:lineRule="auto"/>
        <w:jc w:val="both"/>
        <w:rPr>
          <w:sz w:val="24"/>
          <w:szCs w:val="24"/>
        </w:rPr>
      </w:pPr>
      <w:r w:rsidRPr="00DE364F">
        <w:rPr>
          <w:sz w:val="24"/>
          <w:szCs w:val="24"/>
        </w:rPr>
        <w:t>- System must be able to show the filtered book in table view</w:t>
      </w:r>
    </w:p>
    <w:p w14:paraId="456C6F53" w14:textId="2CC9208B" w:rsidR="00044CD1" w:rsidRPr="00DE364F" w:rsidRDefault="00044CD1" w:rsidP="00C872DE">
      <w:pPr>
        <w:spacing w:line="240" w:lineRule="auto"/>
        <w:jc w:val="both"/>
        <w:rPr>
          <w:sz w:val="24"/>
          <w:szCs w:val="24"/>
        </w:rPr>
      </w:pPr>
      <w:r w:rsidRPr="00DE364F">
        <w:rPr>
          <w:sz w:val="24"/>
          <w:szCs w:val="24"/>
        </w:rPr>
        <w:t>-System should be able to add de</w:t>
      </w:r>
      <w:r w:rsidR="005B54B6">
        <w:rPr>
          <w:sz w:val="24"/>
          <w:szCs w:val="24"/>
        </w:rPr>
        <w:t>tailed information about events</w:t>
      </w:r>
      <w:r w:rsidRPr="00DE364F">
        <w:rPr>
          <w:sz w:val="24"/>
          <w:szCs w:val="24"/>
        </w:rPr>
        <w:t xml:space="preserve">. </w:t>
      </w:r>
    </w:p>
    <w:p w14:paraId="6BF7981E" w14:textId="77777777" w:rsidR="00044CD1" w:rsidRDefault="00044CD1" w:rsidP="00C872DE">
      <w:pPr>
        <w:spacing w:line="240" w:lineRule="auto"/>
        <w:jc w:val="both"/>
        <w:rPr>
          <w:sz w:val="24"/>
          <w:szCs w:val="24"/>
        </w:rPr>
      </w:pPr>
      <w:r w:rsidRPr="00DE364F">
        <w:rPr>
          <w:sz w:val="24"/>
          <w:szCs w:val="24"/>
        </w:rPr>
        <w:t>-System should be able to display information on notice board available in the homepage of site</w:t>
      </w:r>
    </w:p>
    <w:p w14:paraId="725E4F10" w14:textId="77777777" w:rsidR="002D4BF0" w:rsidRDefault="002D4BF0" w:rsidP="00C872DE">
      <w:pPr>
        <w:spacing w:line="240" w:lineRule="auto"/>
        <w:jc w:val="both"/>
        <w:rPr>
          <w:sz w:val="24"/>
          <w:szCs w:val="24"/>
        </w:rPr>
      </w:pPr>
    </w:p>
    <w:p w14:paraId="270C1964" w14:textId="77777777" w:rsidR="002D4BF0" w:rsidRPr="00DE364F" w:rsidRDefault="002D4BF0" w:rsidP="00C872DE">
      <w:pPr>
        <w:spacing w:line="240" w:lineRule="auto"/>
        <w:jc w:val="both"/>
        <w:rPr>
          <w:sz w:val="24"/>
          <w:szCs w:val="24"/>
        </w:rPr>
      </w:pPr>
    </w:p>
    <w:p w14:paraId="444F01DE" w14:textId="6E57BD05" w:rsidR="002D4BF0" w:rsidRDefault="002D4BF0" w:rsidP="002D4BF0">
      <w:pPr>
        <w:pStyle w:val="Heading3"/>
      </w:pPr>
      <w:r w:rsidRPr="002D4BF0">
        <w:rPr>
          <w:rFonts w:ascii="Times New Roman" w:hAnsi="Times New Roman"/>
          <w:b/>
          <w:i w:val="0"/>
          <w:sz w:val="24"/>
          <w:szCs w:val="24"/>
        </w:rPr>
        <w:t>Issue book and return books</w:t>
      </w:r>
      <w:r>
        <w:t xml:space="preserve"> </w:t>
      </w:r>
      <w:r>
        <w:t xml:space="preserve"> </w:t>
      </w:r>
    </w:p>
    <w:p w14:paraId="65AB19FA" w14:textId="77777777" w:rsidR="002D4BF0" w:rsidRDefault="002D4BF0" w:rsidP="002D4BF0"/>
    <w:p w14:paraId="551379E0" w14:textId="77777777" w:rsidR="002D4BF0" w:rsidRDefault="002D4BF0" w:rsidP="002D4BF0"/>
    <w:p w14:paraId="61CE1825" w14:textId="5EE6833D" w:rsidR="002D4BF0" w:rsidRPr="002D4BF0" w:rsidRDefault="002D4BF0" w:rsidP="002D4BF0">
      <w:pPr>
        <w:rPr>
          <w:sz w:val="24"/>
          <w:szCs w:val="24"/>
        </w:rPr>
      </w:pPr>
      <w:r w:rsidRPr="002D4BF0">
        <w:rPr>
          <w:b/>
          <w:sz w:val="24"/>
          <w:szCs w:val="24"/>
        </w:rPr>
        <w:t>Description of feature:</w:t>
      </w:r>
      <w:r w:rsidRPr="002D4BF0">
        <w:rPr>
          <w:sz w:val="24"/>
          <w:szCs w:val="24"/>
        </w:rPr>
        <w:t xml:space="preserve"> This feature allows to issue and return books and also view reports of book issued</w:t>
      </w:r>
      <w:r>
        <w:rPr>
          <w:sz w:val="24"/>
          <w:szCs w:val="24"/>
        </w:rPr>
        <w:t>.</w:t>
      </w:r>
      <w:r w:rsidRPr="002D4BF0">
        <w:rPr>
          <w:sz w:val="24"/>
          <w:szCs w:val="24"/>
        </w:rPr>
        <w:t xml:space="preserve"> </w:t>
      </w:r>
    </w:p>
    <w:p w14:paraId="0A01BA27" w14:textId="77777777" w:rsidR="002D4BF0" w:rsidRPr="002D4BF0" w:rsidRDefault="002D4BF0" w:rsidP="002D4BF0">
      <w:pPr>
        <w:rPr>
          <w:sz w:val="24"/>
          <w:szCs w:val="24"/>
        </w:rPr>
      </w:pPr>
    </w:p>
    <w:p w14:paraId="5B2CEF87" w14:textId="0C08A31A" w:rsidR="002D4BF0" w:rsidRPr="002D4BF0" w:rsidRDefault="002D4BF0" w:rsidP="002D4BF0">
      <w:pPr>
        <w:jc w:val="both"/>
        <w:rPr>
          <w:b/>
          <w:sz w:val="24"/>
          <w:szCs w:val="24"/>
        </w:rPr>
      </w:pPr>
      <w:r w:rsidRPr="002D4BF0">
        <w:rPr>
          <w:b/>
          <w:sz w:val="24"/>
          <w:szCs w:val="24"/>
        </w:rPr>
        <w:t xml:space="preserve">Functional requirements </w:t>
      </w:r>
    </w:p>
    <w:p w14:paraId="73641515" w14:textId="77777777" w:rsidR="002D4BF0" w:rsidRPr="002D4BF0" w:rsidRDefault="002D4BF0" w:rsidP="002D4BF0">
      <w:pPr>
        <w:rPr>
          <w:sz w:val="24"/>
          <w:szCs w:val="24"/>
        </w:rPr>
      </w:pPr>
    </w:p>
    <w:p w14:paraId="4C45A063" w14:textId="77777777" w:rsidR="002D4BF0" w:rsidRDefault="002D4BF0" w:rsidP="002D4BF0">
      <w:pPr>
        <w:rPr>
          <w:sz w:val="24"/>
          <w:szCs w:val="24"/>
        </w:rPr>
      </w:pPr>
      <w:r w:rsidRPr="002D4BF0">
        <w:rPr>
          <w:sz w:val="24"/>
          <w:szCs w:val="24"/>
        </w:rPr>
        <w:t xml:space="preserve">- System must be able to enter issue information in database </w:t>
      </w:r>
    </w:p>
    <w:p w14:paraId="3C466941" w14:textId="77777777" w:rsidR="002D4BF0" w:rsidRDefault="002D4BF0" w:rsidP="002D4BF0">
      <w:pPr>
        <w:rPr>
          <w:sz w:val="24"/>
          <w:szCs w:val="24"/>
        </w:rPr>
      </w:pPr>
      <w:r w:rsidRPr="002D4BF0">
        <w:rPr>
          <w:sz w:val="24"/>
          <w:szCs w:val="24"/>
        </w:rPr>
        <w:t xml:space="preserve">- System must be able to update number of books </w:t>
      </w:r>
    </w:p>
    <w:p w14:paraId="7395D3C8" w14:textId="77777777" w:rsidR="002D4BF0" w:rsidRDefault="002D4BF0" w:rsidP="002D4BF0">
      <w:pPr>
        <w:rPr>
          <w:sz w:val="24"/>
          <w:szCs w:val="24"/>
        </w:rPr>
      </w:pPr>
      <w:r w:rsidRPr="002D4BF0">
        <w:rPr>
          <w:sz w:val="24"/>
          <w:szCs w:val="24"/>
        </w:rPr>
        <w:lastRenderedPageBreak/>
        <w:t xml:space="preserve">- System must be able to search if book is available or not before issuing books </w:t>
      </w:r>
    </w:p>
    <w:p w14:paraId="6737696E" w14:textId="55EA9FDC" w:rsidR="002D4BF0" w:rsidRPr="002D4BF0" w:rsidRDefault="002D4BF0" w:rsidP="002D4BF0">
      <w:pPr>
        <w:rPr>
          <w:sz w:val="24"/>
          <w:szCs w:val="24"/>
        </w:rPr>
      </w:pPr>
      <w:r w:rsidRPr="002D4BF0">
        <w:rPr>
          <w:sz w:val="24"/>
          <w:szCs w:val="24"/>
        </w:rPr>
        <w:t>- System must be able to enter issue and return date information</w:t>
      </w:r>
    </w:p>
    <w:p w14:paraId="68DBAC07" w14:textId="77777777" w:rsidR="002D4BF0" w:rsidRDefault="002D4BF0" w:rsidP="002D4BF0">
      <w:pPr>
        <w:rPr>
          <w:sz w:val="24"/>
          <w:szCs w:val="24"/>
        </w:rPr>
      </w:pPr>
    </w:p>
    <w:p w14:paraId="1BED811E" w14:textId="77777777" w:rsidR="00417116" w:rsidRPr="002D4BF0" w:rsidRDefault="00417116" w:rsidP="002D4BF0">
      <w:pPr>
        <w:rPr>
          <w:sz w:val="24"/>
          <w:szCs w:val="24"/>
        </w:rPr>
      </w:pPr>
    </w:p>
    <w:p w14:paraId="09892B88" w14:textId="39A142F6" w:rsidR="002D4BF0" w:rsidRPr="0091371D" w:rsidRDefault="00FD4D09" w:rsidP="00FD4D09">
      <w:pPr>
        <w:pStyle w:val="Heading3"/>
        <w:rPr>
          <w:rFonts w:ascii="Times New Roman" w:hAnsi="Times New Roman"/>
          <w:b/>
          <w:i w:val="0"/>
          <w:sz w:val="24"/>
          <w:szCs w:val="24"/>
        </w:rPr>
      </w:pPr>
      <w:r w:rsidRPr="0091371D">
        <w:rPr>
          <w:rFonts w:ascii="Times New Roman" w:hAnsi="Times New Roman"/>
          <w:b/>
          <w:i w:val="0"/>
          <w:sz w:val="24"/>
          <w:szCs w:val="24"/>
        </w:rPr>
        <w:t>Online Notice board</w:t>
      </w:r>
    </w:p>
    <w:p w14:paraId="6EDAEC52" w14:textId="77777777" w:rsidR="00FD4D09" w:rsidRDefault="00FD4D09" w:rsidP="00FD4D09"/>
    <w:p w14:paraId="23323388" w14:textId="77777777" w:rsidR="00FD4D09" w:rsidRPr="00FD4D09" w:rsidRDefault="00FD4D09" w:rsidP="00FD4D09">
      <w:pPr>
        <w:spacing w:line="276" w:lineRule="auto"/>
        <w:rPr>
          <w:b/>
          <w:sz w:val="24"/>
          <w:szCs w:val="24"/>
        </w:rPr>
      </w:pPr>
      <w:r w:rsidRPr="00FD4D09">
        <w:rPr>
          <w:b/>
          <w:sz w:val="24"/>
          <w:szCs w:val="24"/>
        </w:rPr>
        <w:t>Description of feature:</w:t>
      </w:r>
    </w:p>
    <w:p w14:paraId="57EFB701" w14:textId="77777777" w:rsidR="00FD4D09" w:rsidRPr="00FD4D09" w:rsidRDefault="00FD4D09" w:rsidP="00FD4D09">
      <w:pPr>
        <w:spacing w:line="276" w:lineRule="auto"/>
        <w:rPr>
          <w:sz w:val="24"/>
          <w:szCs w:val="24"/>
        </w:rPr>
      </w:pPr>
      <w:r w:rsidRPr="00FD4D09">
        <w:rPr>
          <w:sz w:val="24"/>
          <w:szCs w:val="24"/>
        </w:rPr>
        <w:t>This feature allows to publish different event notice</w:t>
      </w:r>
    </w:p>
    <w:p w14:paraId="662B569F" w14:textId="77777777" w:rsidR="00FD4D09" w:rsidRDefault="00FD4D09" w:rsidP="00FD4D09">
      <w:pPr>
        <w:spacing w:line="276" w:lineRule="auto"/>
        <w:rPr>
          <w:b/>
          <w:sz w:val="24"/>
          <w:szCs w:val="24"/>
        </w:rPr>
      </w:pPr>
    </w:p>
    <w:p w14:paraId="224C8FF6" w14:textId="77777777" w:rsidR="00FD4D09" w:rsidRPr="00FD4D09" w:rsidRDefault="00FD4D09" w:rsidP="00FD4D09">
      <w:pPr>
        <w:spacing w:line="276" w:lineRule="auto"/>
        <w:rPr>
          <w:b/>
          <w:sz w:val="24"/>
          <w:szCs w:val="24"/>
        </w:rPr>
      </w:pPr>
      <w:r w:rsidRPr="00FD4D09">
        <w:rPr>
          <w:b/>
          <w:sz w:val="24"/>
          <w:szCs w:val="24"/>
        </w:rPr>
        <w:t>Functional requirement</w:t>
      </w:r>
    </w:p>
    <w:p w14:paraId="6E3B87BD" w14:textId="77777777" w:rsidR="00FD4D09" w:rsidRPr="00FD4D09" w:rsidRDefault="00FD4D09" w:rsidP="00FD4D09">
      <w:pPr>
        <w:spacing w:line="276" w:lineRule="auto"/>
        <w:rPr>
          <w:sz w:val="24"/>
          <w:szCs w:val="24"/>
        </w:rPr>
      </w:pPr>
      <w:r w:rsidRPr="00FD4D09">
        <w:rPr>
          <w:sz w:val="24"/>
          <w:szCs w:val="24"/>
        </w:rPr>
        <w:t>-System must be able to enter information in database</w:t>
      </w:r>
    </w:p>
    <w:p w14:paraId="7CD3406A" w14:textId="77777777" w:rsidR="00FD4D09" w:rsidRPr="00FD4D09" w:rsidRDefault="00FD4D09" w:rsidP="00FD4D09">
      <w:pPr>
        <w:spacing w:line="276" w:lineRule="auto"/>
        <w:rPr>
          <w:sz w:val="24"/>
          <w:szCs w:val="24"/>
        </w:rPr>
      </w:pPr>
      <w:r w:rsidRPr="00FD4D09">
        <w:rPr>
          <w:sz w:val="24"/>
          <w:szCs w:val="24"/>
        </w:rPr>
        <w:t>-System must be able to support pdf format of document</w:t>
      </w:r>
    </w:p>
    <w:p w14:paraId="5FA90790" w14:textId="4F5B0BEE" w:rsidR="00FD4D09" w:rsidRPr="00FD4D09" w:rsidRDefault="00FD4D09" w:rsidP="00FD4D09">
      <w:pPr>
        <w:spacing w:line="276" w:lineRule="auto"/>
        <w:rPr>
          <w:sz w:val="24"/>
          <w:szCs w:val="24"/>
        </w:rPr>
      </w:pPr>
      <w:r w:rsidRPr="00FD4D09">
        <w:rPr>
          <w:sz w:val="24"/>
          <w:szCs w:val="24"/>
        </w:rPr>
        <w:t>-System must be able to update and delete information</w:t>
      </w:r>
    </w:p>
    <w:p w14:paraId="3BB00059" w14:textId="77777777" w:rsidR="002D4BF0" w:rsidRDefault="002D4BF0" w:rsidP="00044CD1">
      <w:pPr>
        <w:jc w:val="both"/>
        <w:rPr>
          <w:b/>
          <w:sz w:val="24"/>
          <w:szCs w:val="24"/>
        </w:rPr>
      </w:pPr>
    </w:p>
    <w:p w14:paraId="7261CDB8" w14:textId="77777777" w:rsidR="0087539A" w:rsidRDefault="0087539A" w:rsidP="00044CD1">
      <w:pPr>
        <w:jc w:val="both"/>
        <w:rPr>
          <w:b/>
          <w:bCs/>
          <w:sz w:val="24"/>
          <w:szCs w:val="24"/>
        </w:rPr>
      </w:pPr>
    </w:p>
    <w:p w14:paraId="017F14A0" w14:textId="57D6E0AF" w:rsidR="00417116" w:rsidRPr="00417116" w:rsidRDefault="00417116" w:rsidP="00417116">
      <w:pPr>
        <w:pStyle w:val="Heading3"/>
        <w:rPr>
          <w:rFonts w:ascii="Times New Roman" w:hAnsi="Times New Roman"/>
          <w:b/>
          <w:i w:val="0"/>
          <w:sz w:val="24"/>
          <w:szCs w:val="24"/>
        </w:rPr>
      </w:pPr>
      <w:r w:rsidRPr="00417116">
        <w:rPr>
          <w:rFonts w:ascii="Times New Roman" w:hAnsi="Times New Roman"/>
          <w:b/>
          <w:i w:val="0"/>
          <w:sz w:val="24"/>
          <w:szCs w:val="24"/>
        </w:rPr>
        <w:t>Borrowed Book Maintenance</w:t>
      </w:r>
    </w:p>
    <w:p w14:paraId="65F38515" w14:textId="77777777" w:rsidR="00417116" w:rsidRDefault="00417116" w:rsidP="00417116"/>
    <w:p w14:paraId="5DABAA0B" w14:textId="77777777" w:rsidR="00AD27BF" w:rsidRPr="00AD27BF" w:rsidRDefault="00AD27BF" w:rsidP="008D16B8">
      <w:pPr>
        <w:spacing w:line="276" w:lineRule="auto"/>
        <w:rPr>
          <w:b/>
          <w:sz w:val="24"/>
          <w:szCs w:val="24"/>
        </w:rPr>
      </w:pPr>
      <w:r w:rsidRPr="00AD27BF">
        <w:rPr>
          <w:b/>
          <w:sz w:val="24"/>
          <w:szCs w:val="24"/>
        </w:rPr>
        <w:t>Description of the feature</w:t>
      </w:r>
    </w:p>
    <w:p w14:paraId="1DA750C0" w14:textId="77777777" w:rsidR="00AD27BF" w:rsidRPr="00AD27BF" w:rsidRDefault="00AD27BF" w:rsidP="008D16B8">
      <w:pPr>
        <w:spacing w:line="276" w:lineRule="auto"/>
        <w:rPr>
          <w:sz w:val="24"/>
          <w:szCs w:val="24"/>
        </w:rPr>
      </w:pPr>
      <w:r w:rsidRPr="00AD27BF">
        <w:rPr>
          <w:sz w:val="24"/>
          <w:szCs w:val="24"/>
        </w:rPr>
        <w:t>This feature allows the user to view current book borrowed and its return date</w:t>
      </w:r>
    </w:p>
    <w:p w14:paraId="196364AA" w14:textId="77777777" w:rsidR="00594796" w:rsidRDefault="00594796" w:rsidP="008D16B8">
      <w:pPr>
        <w:spacing w:line="276" w:lineRule="auto"/>
        <w:rPr>
          <w:b/>
          <w:sz w:val="24"/>
          <w:szCs w:val="24"/>
        </w:rPr>
      </w:pPr>
    </w:p>
    <w:p w14:paraId="36D186AE" w14:textId="77777777" w:rsidR="00AD27BF" w:rsidRPr="00AD27BF" w:rsidRDefault="00AD27BF" w:rsidP="008D16B8">
      <w:pPr>
        <w:spacing w:line="276" w:lineRule="auto"/>
        <w:rPr>
          <w:b/>
          <w:sz w:val="24"/>
          <w:szCs w:val="24"/>
        </w:rPr>
      </w:pPr>
      <w:r w:rsidRPr="00AD27BF">
        <w:rPr>
          <w:b/>
          <w:sz w:val="24"/>
          <w:szCs w:val="24"/>
        </w:rPr>
        <w:t>Functional requirement</w:t>
      </w:r>
    </w:p>
    <w:p w14:paraId="4A45722F" w14:textId="1F288C24" w:rsidR="00417116" w:rsidRPr="00AD27BF" w:rsidRDefault="00AD27BF" w:rsidP="008D16B8">
      <w:pPr>
        <w:spacing w:line="276" w:lineRule="auto"/>
        <w:rPr>
          <w:sz w:val="24"/>
          <w:szCs w:val="24"/>
        </w:rPr>
      </w:pPr>
      <w:r w:rsidRPr="00AD27BF">
        <w:rPr>
          <w:sz w:val="24"/>
          <w:szCs w:val="24"/>
        </w:rPr>
        <w:t>-System must be able to show list of borrowed books and return date</w:t>
      </w:r>
    </w:p>
    <w:p w14:paraId="2F728931" w14:textId="77777777" w:rsidR="00417116" w:rsidRDefault="00417116" w:rsidP="00417116"/>
    <w:p w14:paraId="06CB2979" w14:textId="77777777" w:rsidR="00417116" w:rsidRDefault="00417116" w:rsidP="00417116"/>
    <w:p w14:paraId="1789B719" w14:textId="23604423" w:rsidR="00417116" w:rsidRPr="00417116" w:rsidRDefault="00417116" w:rsidP="00417116">
      <w:pPr>
        <w:pStyle w:val="Heading3"/>
        <w:rPr>
          <w:rFonts w:ascii="Times New Roman" w:hAnsi="Times New Roman"/>
          <w:b/>
          <w:i w:val="0"/>
          <w:sz w:val="24"/>
          <w:szCs w:val="24"/>
        </w:rPr>
      </w:pPr>
      <w:r w:rsidRPr="00417116">
        <w:rPr>
          <w:rFonts w:ascii="Times New Roman" w:hAnsi="Times New Roman"/>
          <w:b/>
          <w:i w:val="0"/>
          <w:sz w:val="24"/>
          <w:szCs w:val="24"/>
        </w:rPr>
        <w:t>Application for Library Card</w:t>
      </w:r>
    </w:p>
    <w:p w14:paraId="772323B5" w14:textId="77777777" w:rsidR="00417116" w:rsidRPr="004E594E" w:rsidRDefault="00417116" w:rsidP="004E594E">
      <w:pPr>
        <w:spacing w:line="276" w:lineRule="auto"/>
        <w:rPr>
          <w:sz w:val="24"/>
          <w:szCs w:val="24"/>
        </w:rPr>
      </w:pPr>
      <w:bookmarkStart w:id="52" w:name="_GoBack"/>
      <w:bookmarkEnd w:id="52"/>
    </w:p>
    <w:p w14:paraId="542380DD" w14:textId="77777777" w:rsidR="004E594E" w:rsidRPr="004E594E" w:rsidRDefault="004E594E" w:rsidP="004E594E">
      <w:pPr>
        <w:spacing w:line="276" w:lineRule="auto"/>
        <w:rPr>
          <w:b/>
          <w:sz w:val="24"/>
          <w:szCs w:val="24"/>
        </w:rPr>
      </w:pPr>
      <w:r w:rsidRPr="004E594E">
        <w:rPr>
          <w:b/>
          <w:sz w:val="24"/>
          <w:szCs w:val="24"/>
        </w:rPr>
        <w:t>Description of the feature</w:t>
      </w:r>
    </w:p>
    <w:p w14:paraId="1447660A" w14:textId="27F6B9FB" w:rsidR="004E594E" w:rsidRPr="004E594E" w:rsidRDefault="004E594E" w:rsidP="004E594E">
      <w:pPr>
        <w:spacing w:line="276" w:lineRule="auto"/>
        <w:rPr>
          <w:sz w:val="24"/>
          <w:szCs w:val="24"/>
        </w:rPr>
      </w:pPr>
      <w:r w:rsidRPr="004E594E">
        <w:rPr>
          <w:sz w:val="24"/>
          <w:szCs w:val="24"/>
        </w:rPr>
        <w:t>This feature allows the system to take application from student for library</w:t>
      </w:r>
      <w:r w:rsidR="008D16B8">
        <w:rPr>
          <w:sz w:val="24"/>
          <w:szCs w:val="24"/>
        </w:rPr>
        <w:t xml:space="preserve"> </w:t>
      </w:r>
      <w:r w:rsidRPr="004E594E">
        <w:rPr>
          <w:sz w:val="24"/>
          <w:szCs w:val="24"/>
        </w:rPr>
        <w:t>card.</w:t>
      </w:r>
    </w:p>
    <w:p w14:paraId="0A57683E" w14:textId="77777777" w:rsidR="00E74155" w:rsidRDefault="00E74155" w:rsidP="004E594E">
      <w:pPr>
        <w:spacing w:line="276" w:lineRule="auto"/>
        <w:rPr>
          <w:b/>
          <w:sz w:val="24"/>
          <w:szCs w:val="24"/>
        </w:rPr>
      </w:pPr>
    </w:p>
    <w:p w14:paraId="12224D1A" w14:textId="77777777" w:rsidR="004E594E" w:rsidRPr="004E594E" w:rsidRDefault="004E594E" w:rsidP="004E594E">
      <w:pPr>
        <w:spacing w:line="276" w:lineRule="auto"/>
        <w:rPr>
          <w:b/>
          <w:sz w:val="24"/>
          <w:szCs w:val="24"/>
        </w:rPr>
      </w:pPr>
      <w:r w:rsidRPr="004E594E">
        <w:rPr>
          <w:b/>
          <w:sz w:val="24"/>
          <w:szCs w:val="24"/>
        </w:rPr>
        <w:t>Functional requirement</w:t>
      </w:r>
    </w:p>
    <w:p w14:paraId="48F48C27" w14:textId="77777777" w:rsidR="004E594E" w:rsidRPr="004E594E" w:rsidRDefault="004E594E" w:rsidP="004E594E">
      <w:pPr>
        <w:spacing w:line="276" w:lineRule="auto"/>
        <w:rPr>
          <w:sz w:val="24"/>
          <w:szCs w:val="24"/>
        </w:rPr>
      </w:pPr>
      <w:r w:rsidRPr="004E594E">
        <w:rPr>
          <w:sz w:val="24"/>
          <w:szCs w:val="24"/>
        </w:rPr>
        <w:t>-System must be able to take student details information with document.</w:t>
      </w:r>
    </w:p>
    <w:p w14:paraId="1A1DD78F" w14:textId="5DB6EC65" w:rsidR="00417116" w:rsidRPr="004E594E" w:rsidRDefault="008D16B8" w:rsidP="004E594E">
      <w:pPr>
        <w:spacing w:line="276" w:lineRule="auto"/>
        <w:rPr>
          <w:sz w:val="24"/>
          <w:szCs w:val="24"/>
        </w:rPr>
      </w:pPr>
      <w:r>
        <w:rPr>
          <w:sz w:val="24"/>
          <w:szCs w:val="24"/>
        </w:rPr>
        <w:t>-System must validate student</w:t>
      </w:r>
      <w:r w:rsidR="004E594E" w:rsidRPr="004E594E">
        <w:rPr>
          <w:sz w:val="24"/>
          <w:szCs w:val="24"/>
        </w:rPr>
        <w:t xml:space="preserve"> information</w:t>
      </w:r>
    </w:p>
    <w:p w14:paraId="7D7C8196" w14:textId="77777777" w:rsidR="004E594E" w:rsidRDefault="004E594E" w:rsidP="004E594E"/>
    <w:p w14:paraId="05E345B8" w14:textId="77777777" w:rsidR="00417116" w:rsidRDefault="00417116" w:rsidP="00417116"/>
    <w:p w14:paraId="7AF6633B" w14:textId="0BF54D53" w:rsidR="00417116" w:rsidRPr="00417116" w:rsidRDefault="00417116" w:rsidP="00417116">
      <w:pPr>
        <w:pStyle w:val="Heading3"/>
        <w:rPr>
          <w:rFonts w:ascii="Times New Roman" w:hAnsi="Times New Roman"/>
          <w:b/>
          <w:i w:val="0"/>
          <w:sz w:val="24"/>
          <w:szCs w:val="24"/>
        </w:rPr>
      </w:pPr>
      <w:r w:rsidRPr="00417116">
        <w:rPr>
          <w:rFonts w:ascii="Times New Roman" w:hAnsi="Times New Roman"/>
          <w:b/>
          <w:i w:val="0"/>
          <w:sz w:val="24"/>
          <w:szCs w:val="24"/>
        </w:rPr>
        <w:t>FAQ ask Question</w:t>
      </w:r>
    </w:p>
    <w:p w14:paraId="4216E23F" w14:textId="77777777" w:rsidR="00417116" w:rsidRDefault="00417116" w:rsidP="00417116"/>
    <w:p w14:paraId="5CA42851" w14:textId="77777777" w:rsidR="00417116" w:rsidRDefault="00417116" w:rsidP="00417116"/>
    <w:p w14:paraId="20AB957D" w14:textId="77777777" w:rsidR="00417116" w:rsidRDefault="00417116" w:rsidP="00417116"/>
    <w:p w14:paraId="639E9643" w14:textId="77777777" w:rsidR="00417116" w:rsidRPr="00417116" w:rsidRDefault="00417116" w:rsidP="00417116">
      <w:pPr>
        <w:spacing w:line="276" w:lineRule="auto"/>
        <w:rPr>
          <w:b/>
          <w:sz w:val="24"/>
          <w:szCs w:val="24"/>
        </w:rPr>
      </w:pPr>
      <w:r w:rsidRPr="00417116">
        <w:rPr>
          <w:b/>
          <w:sz w:val="24"/>
          <w:szCs w:val="24"/>
        </w:rPr>
        <w:t>Description of feature:</w:t>
      </w:r>
    </w:p>
    <w:p w14:paraId="55F7689F" w14:textId="77777777" w:rsidR="00417116" w:rsidRPr="00417116" w:rsidRDefault="00417116" w:rsidP="00417116">
      <w:pPr>
        <w:spacing w:line="276" w:lineRule="auto"/>
        <w:rPr>
          <w:sz w:val="24"/>
          <w:szCs w:val="24"/>
        </w:rPr>
      </w:pPr>
      <w:r w:rsidRPr="00417116">
        <w:rPr>
          <w:sz w:val="24"/>
          <w:szCs w:val="24"/>
        </w:rPr>
        <w:t>This feature allows anyone to the question about the library via email. It requires user’s</w:t>
      </w:r>
    </w:p>
    <w:p w14:paraId="0F758544" w14:textId="77777777" w:rsidR="00417116" w:rsidRPr="00417116" w:rsidRDefault="00417116" w:rsidP="00417116">
      <w:pPr>
        <w:spacing w:line="276" w:lineRule="auto"/>
        <w:rPr>
          <w:sz w:val="24"/>
          <w:szCs w:val="24"/>
        </w:rPr>
      </w:pPr>
      <w:r w:rsidRPr="00417116">
        <w:rPr>
          <w:sz w:val="24"/>
          <w:szCs w:val="24"/>
        </w:rPr>
        <w:t>Email so that the staff can reply</w:t>
      </w:r>
    </w:p>
    <w:p w14:paraId="5B1A1B9E" w14:textId="77777777" w:rsidR="00417116" w:rsidRPr="00417116" w:rsidRDefault="00417116" w:rsidP="00417116">
      <w:pPr>
        <w:spacing w:line="276" w:lineRule="auto"/>
        <w:rPr>
          <w:sz w:val="24"/>
          <w:szCs w:val="24"/>
        </w:rPr>
      </w:pPr>
    </w:p>
    <w:p w14:paraId="2A862B97" w14:textId="77777777" w:rsidR="00417116" w:rsidRPr="00417116" w:rsidRDefault="00417116" w:rsidP="00417116">
      <w:pPr>
        <w:spacing w:line="276" w:lineRule="auto"/>
        <w:rPr>
          <w:b/>
          <w:sz w:val="24"/>
          <w:szCs w:val="24"/>
        </w:rPr>
      </w:pPr>
      <w:r w:rsidRPr="00417116">
        <w:rPr>
          <w:b/>
          <w:sz w:val="24"/>
          <w:szCs w:val="24"/>
        </w:rPr>
        <w:lastRenderedPageBreak/>
        <w:t>Functional requirement</w:t>
      </w:r>
    </w:p>
    <w:p w14:paraId="784307EF" w14:textId="77777777" w:rsidR="00417116" w:rsidRPr="00417116" w:rsidRDefault="00417116" w:rsidP="00417116">
      <w:pPr>
        <w:spacing w:line="276" w:lineRule="auto"/>
        <w:rPr>
          <w:sz w:val="24"/>
          <w:szCs w:val="24"/>
        </w:rPr>
      </w:pPr>
      <w:r w:rsidRPr="00417116">
        <w:rPr>
          <w:sz w:val="24"/>
          <w:szCs w:val="24"/>
        </w:rPr>
        <w:t>-System must be able to verify the information</w:t>
      </w:r>
    </w:p>
    <w:p w14:paraId="7192A756" w14:textId="3E9451FD" w:rsidR="00417116" w:rsidRPr="00417116" w:rsidRDefault="00417116" w:rsidP="00417116">
      <w:pPr>
        <w:spacing w:line="276" w:lineRule="auto"/>
        <w:rPr>
          <w:sz w:val="24"/>
          <w:szCs w:val="24"/>
        </w:rPr>
      </w:pPr>
      <w:r w:rsidRPr="00417116">
        <w:rPr>
          <w:sz w:val="24"/>
          <w:szCs w:val="24"/>
        </w:rPr>
        <w:t>-System must deliver the question to staff Email successfully</w:t>
      </w:r>
    </w:p>
    <w:p w14:paraId="02F25F56" w14:textId="77777777" w:rsidR="00417116" w:rsidRDefault="00417116" w:rsidP="00417116"/>
    <w:p w14:paraId="27400E8E" w14:textId="77777777" w:rsidR="00417116" w:rsidRDefault="00417116" w:rsidP="00417116"/>
    <w:p w14:paraId="5F7B2CC9" w14:textId="77777777" w:rsidR="00417116" w:rsidRPr="00417116" w:rsidRDefault="00417116" w:rsidP="00417116"/>
    <w:p w14:paraId="36075850" w14:textId="77777777" w:rsidR="00417116" w:rsidRDefault="00417116" w:rsidP="00417116"/>
    <w:p w14:paraId="7D9025FB" w14:textId="77777777" w:rsidR="00417116" w:rsidRDefault="00417116" w:rsidP="00417116"/>
    <w:p w14:paraId="008DF019" w14:textId="77777777" w:rsidR="00417116" w:rsidRPr="00417116" w:rsidRDefault="00417116" w:rsidP="00417116"/>
    <w:p w14:paraId="56BE9730" w14:textId="26286157" w:rsidR="007E7AF9" w:rsidRPr="0087539A" w:rsidRDefault="007F6984" w:rsidP="00204657">
      <w:pPr>
        <w:pStyle w:val="Heading2"/>
        <w:rPr>
          <w:rFonts w:ascii="Times New Roman" w:hAnsi="Times New Roman"/>
          <w:sz w:val="28"/>
          <w:szCs w:val="28"/>
        </w:rPr>
      </w:pPr>
      <w:bookmarkStart w:id="53" w:name="_Toc120633181"/>
      <w:bookmarkStart w:id="54" w:name="_Toc120636815"/>
      <w:r>
        <w:rPr>
          <w:rFonts w:ascii="Times New Roman" w:hAnsi="Times New Roman"/>
          <w:sz w:val="28"/>
          <w:szCs w:val="28"/>
        </w:rPr>
        <w:t>Software a</w:t>
      </w:r>
      <w:r w:rsidR="00204657" w:rsidRPr="0087539A">
        <w:rPr>
          <w:rFonts w:ascii="Times New Roman" w:hAnsi="Times New Roman"/>
          <w:sz w:val="28"/>
          <w:szCs w:val="28"/>
        </w:rPr>
        <w:t>nd Hardware Requirements</w:t>
      </w:r>
      <w:bookmarkEnd w:id="53"/>
      <w:bookmarkEnd w:id="54"/>
    </w:p>
    <w:p w14:paraId="6FDB722F" w14:textId="3F1983CC" w:rsidR="00F41564" w:rsidRDefault="00044CD1" w:rsidP="007E7AF9">
      <w:pPr>
        <w:jc w:val="both"/>
        <w:rPr>
          <w:sz w:val="24"/>
          <w:szCs w:val="24"/>
        </w:rPr>
      </w:pPr>
      <w:r w:rsidRPr="00DE364F">
        <w:rPr>
          <w:sz w:val="24"/>
          <w:szCs w:val="24"/>
        </w:rPr>
        <w:t xml:space="preserve">This section describes the software and hardware requirements of the system </w:t>
      </w:r>
    </w:p>
    <w:p w14:paraId="50E1F875" w14:textId="77777777" w:rsidR="007E7AF9" w:rsidRPr="007E7AF9" w:rsidRDefault="007E7AF9" w:rsidP="007E7AF9">
      <w:pPr>
        <w:jc w:val="both"/>
        <w:rPr>
          <w:sz w:val="24"/>
          <w:szCs w:val="24"/>
        </w:rPr>
      </w:pPr>
    </w:p>
    <w:p w14:paraId="2959830A" w14:textId="4A4394B9" w:rsidR="007E7AF9" w:rsidRPr="00B80BD3" w:rsidRDefault="00204657" w:rsidP="00B80BD3">
      <w:pPr>
        <w:pStyle w:val="Heading3"/>
        <w:numPr>
          <w:ilvl w:val="2"/>
          <w:numId w:val="20"/>
        </w:numPr>
        <w:rPr>
          <w:rFonts w:ascii="Times New Roman" w:hAnsi="Times New Roman"/>
          <w:b/>
          <w:i w:val="0"/>
          <w:sz w:val="24"/>
          <w:szCs w:val="24"/>
        </w:rPr>
      </w:pPr>
      <w:bookmarkStart w:id="55" w:name="_Toc120633182"/>
      <w:bookmarkStart w:id="56" w:name="_Toc120636816"/>
      <w:r w:rsidRPr="00B80BD3">
        <w:rPr>
          <w:rFonts w:ascii="Times New Roman" w:hAnsi="Times New Roman"/>
          <w:b/>
          <w:i w:val="0"/>
          <w:sz w:val="24"/>
          <w:szCs w:val="24"/>
        </w:rPr>
        <w:t>Software Requirements</w:t>
      </w:r>
      <w:bookmarkEnd w:id="55"/>
      <w:bookmarkEnd w:id="56"/>
    </w:p>
    <w:p w14:paraId="13D566FA" w14:textId="03D30F7F" w:rsidR="00044CD1" w:rsidRDefault="00044CD1" w:rsidP="00C177EA">
      <w:pPr>
        <w:pStyle w:val="ListParagraph"/>
        <w:numPr>
          <w:ilvl w:val="0"/>
          <w:numId w:val="22"/>
        </w:numPr>
        <w:jc w:val="both"/>
        <w:rPr>
          <w:sz w:val="24"/>
          <w:szCs w:val="24"/>
        </w:rPr>
      </w:pPr>
      <w:r w:rsidRPr="00C177EA">
        <w:rPr>
          <w:b/>
          <w:bCs/>
          <w:sz w:val="24"/>
          <w:szCs w:val="24"/>
        </w:rPr>
        <w:t>Operating system</w:t>
      </w:r>
      <w:r w:rsidRPr="00C177EA">
        <w:rPr>
          <w:sz w:val="24"/>
          <w:szCs w:val="24"/>
        </w:rPr>
        <w:t xml:space="preserve">- Windows 7 is used as the operating system as it is stable and supports more features and is more user friendly </w:t>
      </w:r>
    </w:p>
    <w:p w14:paraId="7B9AED2E" w14:textId="77777777" w:rsidR="00C177EA" w:rsidRPr="00C177EA" w:rsidRDefault="00C177EA" w:rsidP="00C177EA">
      <w:pPr>
        <w:pStyle w:val="ListParagraph"/>
        <w:jc w:val="both"/>
        <w:rPr>
          <w:sz w:val="24"/>
          <w:szCs w:val="24"/>
        </w:rPr>
      </w:pPr>
    </w:p>
    <w:p w14:paraId="7CDC3E70" w14:textId="2412E073" w:rsidR="00044CD1" w:rsidRDefault="00044CD1" w:rsidP="00C177EA">
      <w:pPr>
        <w:pStyle w:val="ListParagraph"/>
        <w:numPr>
          <w:ilvl w:val="0"/>
          <w:numId w:val="22"/>
        </w:numPr>
        <w:jc w:val="both"/>
        <w:rPr>
          <w:sz w:val="24"/>
          <w:szCs w:val="24"/>
        </w:rPr>
      </w:pPr>
      <w:r w:rsidRPr="00C177EA">
        <w:rPr>
          <w:b/>
          <w:bCs/>
          <w:sz w:val="24"/>
          <w:szCs w:val="24"/>
        </w:rPr>
        <w:t>Database MYSQL</w:t>
      </w:r>
      <w:r w:rsidRPr="00C177EA">
        <w:rPr>
          <w:sz w:val="24"/>
          <w:szCs w:val="24"/>
        </w:rPr>
        <w:t xml:space="preserve">-MYSQL is used as database as it easy to maintain and retrieve records by simple queries which are in English language which are easy to understand and easy to </w:t>
      </w:r>
      <w:r w:rsidR="00C177EA">
        <w:rPr>
          <w:sz w:val="24"/>
          <w:szCs w:val="24"/>
        </w:rPr>
        <w:t>write.</w:t>
      </w:r>
    </w:p>
    <w:p w14:paraId="03395CF8" w14:textId="77777777" w:rsidR="00C177EA" w:rsidRPr="00B01F7E" w:rsidRDefault="00C177EA" w:rsidP="00B01F7E">
      <w:pPr>
        <w:jc w:val="both"/>
        <w:rPr>
          <w:sz w:val="24"/>
          <w:szCs w:val="24"/>
        </w:rPr>
      </w:pPr>
    </w:p>
    <w:p w14:paraId="285442AE" w14:textId="3014B049" w:rsidR="00044CD1" w:rsidRPr="00C177EA" w:rsidRDefault="00044CD1" w:rsidP="00C177EA">
      <w:pPr>
        <w:pStyle w:val="ListParagraph"/>
        <w:numPr>
          <w:ilvl w:val="0"/>
          <w:numId w:val="22"/>
        </w:numPr>
        <w:jc w:val="both"/>
        <w:rPr>
          <w:sz w:val="24"/>
          <w:szCs w:val="24"/>
        </w:rPr>
      </w:pPr>
      <w:r w:rsidRPr="00C177EA">
        <w:rPr>
          <w:b/>
          <w:sz w:val="24"/>
          <w:szCs w:val="24"/>
        </w:rPr>
        <w:t>Development tools and Programming language-</w:t>
      </w:r>
      <w:r w:rsidRPr="00C177EA">
        <w:rPr>
          <w:sz w:val="24"/>
          <w:szCs w:val="24"/>
        </w:rPr>
        <w:t xml:space="preserve"> HTML is used to write the whole co</w:t>
      </w:r>
      <w:r w:rsidR="00F6561B">
        <w:rPr>
          <w:sz w:val="24"/>
          <w:szCs w:val="24"/>
        </w:rPr>
        <w:t>de and develop webpages with CSS</w:t>
      </w:r>
      <w:r w:rsidRPr="00C177EA">
        <w:rPr>
          <w:sz w:val="24"/>
          <w:szCs w:val="24"/>
        </w:rPr>
        <w:t>, java</w:t>
      </w:r>
      <w:r w:rsidR="00F6561B">
        <w:rPr>
          <w:sz w:val="24"/>
          <w:szCs w:val="24"/>
        </w:rPr>
        <w:t xml:space="preserve"> script for styling work and PHP</w:t>
      </w:r>
      <w:r w:rsidRPr="00C177EA">
        <w:rPr>
          <w:sz w:val="24"/>
          <w:szCs w:val="24"/>
        </w:rPr>
        <w:t xml:space="preserve"> for sever side scripting.</w:t>
      </w:r>
    </w:p>
    <w:p w14:paraId="4142C733" w14:textId="77777777" w:rsidR="003D12EA" w:rsidRPr="00DE364F" w:rsidRDefault="003D12EA" w:rsidP="00044CD1">
      <w:pPr>
        <w:jc w:val="both"/>
        <w:rPr>
          <w:sz w:val="24"/>
          <w:szCs w:val="24"/>
        </w:rPr>
      </w:pPr>
    </w:p>
    <w:p w14:paraId="438EC795" w14:textId="2CD95FD0" w:rsidR="00044CD1" w:rsidRPr="00B80BD3" w:rsidRDefault="00204657" w:rsidP="00B80BD3">
      <w:pPr>
        <w:pStyle w:val="Heading3"/>
        <w:rPr>
          <w:rFonts w:ascii="Times New Roman" w:hAnsi="Times New Roman"/>
          <w:b/>
          <w:i w:val="0"/>
          <w:sz w:val="24"/>
          <w:szCs w:val="24"/>
        </w:rPr>
      </w:pPr>
      <w:r w:rsidRPr="00B80BD3">
        <w:rPr>
          <w:rFonts w:ascii="Times New Roman" w:hAnsi="Times New Roman"/>
          <w:b/>
          <w:i w:val="0"/>
          <w:sz w:val="24"/>
          <w:szCs w:val="24"/>
        </w:rPr>
        <w:t xml:space="preserve"> </w:t>
      </w:r>
      <w:bookmarkStart w:id="57" w:name="_Toc120633183"/>
      <w:bookmarkStart w:id="58" w:name="_Toc120636817"/>
      <w:r w:rsidRPr="00B80BD3">
        <w:rPr>
          <w:rFonts w:ascii="Times New Roman" w:hAnsi="Times New Roman"/>
          <w:b/>
          <w:i w:val="0"/>
          <w:sz w:val="24"/>
          <w:szCs w:val="24"/>
        </w:rPr>
        <w:t>Hardware Requirements</w:t>
      </w:r>
      <w:bookmarkEnd w:id="57"/>
      <w:bookmarkEnd w:id="58"/>
    </w:p>
    <w:p w14:paraId="41762E5F" w14:textId="112DB322" w:rsidR="002B57EC" w:rsidRPr="002B57EC" w:rsidRDefault="00044CD1" w:rsidP="002B57EC">
      <w:pPr>
        <w:pStyle w:val="ListParagraph"/>
        <w:numPr>
          <w:ilvl w:val="0"/>
          <w:numId w:val="21"/>
        </w:numPr>
        <w:jc w:val="both"/>
        <w:rPr>
          <w:sz w:val="24"/>
          <w:szCs w:val="24"/>
        </w:rPr>
      </w:pPr>
      <w:r w:rsidRPr="002B57EC">
        <w:rPr>
          <w:sz w:val="24"/>
          <w:szCs w:val="24"/>
        </w:rPr>
        <w:t>Intel core i5 2nd generation is used as a processor because it is fast than other processors an</w:t>
      </w:r>
      <w:r w:rsidR="008E1520">
        <w:rPr>
          <w:sz w:val="24"/>
          <w:szCs w:val="24"/>
        </w:rPr>
        <w:t>d</w:t>
      </w:r>
      <w:r w:rsidRPr="002B57EC">
        <w:rPr>
          <w:sz w:val="24"/>
          <w:szCs w:val="24"/>
        </w:rPr>
        <w:t xml:space="preserve"> provide reliable and stable and we can run our pc for longtime. By using this processor we can keep on developing our project without any worries.</w:t>
      </w:r>
      <w:r w:rsidR="00D90CFC" w:rsidRPr="002B57EC">
        <w:rPr>
          <w:sz w:val="24"/>
          <w:szCs w:val="24"/>
        </w:rPr>
        <w:t xml:space="preserve"> </w:t>
      </w:r>
    </w:p>
    <w:p w14:paraId="19C9D501" w14:textId="6DDDBCB0" w:rsidR="00044CD1" w:rsidRPr="002B57EC" w:rsidRDefault="00D90CFC" w:rsidP="002B57EC">
      <w:pPr>
        <w:pStyle w:val="ListParagraph"/>
        <w:numPr>
          <w:ilvl w:val="0"/>
          <w:numId w:val="21"/>
        </w:numPr>
        <w:jc w:val="both"/>
        <w:rPr>
          <w:sz w:val="24"/>
          <w:szCs w:val="24"/>
        </w:rPr>
      </w:pPr>
      <w:r w:rsidRPr="002B57EC">
        <w:rPr>
          <w:sz w:val="24"/>
          <w:szCs w:val="24"/>
        </w:rPr>
        <w:t>Ram 1GB</w:t>
      </w:r>
      <w:r w:rsidR="00044CD1" w:rsidRPr="002B57EC">
        <w:rPr>
          <w:sz w:val="24"/>
          <w:szCs w:val="24"/>
        </w:rPr>
        <w:t xml:space="preserve"> is used as it will provide fast reading and writing capabilities and will in turn support in processing.</w:t>
      </w:r>
    </w:p>
    <w:p w14:paraId="6EFD51B1" w14:textId="77777777" w:rsidR="00044CD1" w:rsidRPr="00DE364F" w:rsidRDefault="00044CD1" w:rsidP="00044CD1">
      <w:pPr>
        <w:jc w:val="both"/>
        <w:rPr>
          <w:sz w:val="24"/>
          <w:szCs w:val="24"/>
        </w:rPr>
      </w:pPr>
    </w:p>
    <w:p w14:paraId="45E5F9B0" w14:textId="35F0F6CF" w:rsidR="00947D6D" w:rsidRDefault="00947D6D" w:rsidP="001517F5">
      <w:pPr>
        <w:rPr>
          <w:sz w:val="24"/>
          <w:szCs w:val="24"/>
        </w:rPr>
      </w:pPr>
    </w:p>
    <w:p w14:paraId="78393BFC" w14:textId="46BF3C1D" w:rsidR="00492969" w:rsidRDefault="00492969" w:rsidP="001517F5">
      <w:pPr>
        <w:rPr>
          <w:sz w:val="24"/>
          <w:szCs w:val="24"/>
        </w:rPr>
      </w:pPr>
    </w:p>
    <w:p w14:paraId="538861EB" w14:textId="77777777" w:rsidR="00574E81" w:rsidRPr="00D25108" w:rsidRDefault="00574E81" w:rsidP="00574E81">
      <w:pPr>
        <w:pStyle w:val="Heading1"/>
        <w:rPr>
          <w:rFonts w:ascii="Times New Roman" w:hAnsi="Times New Roman"/>
          <w:sz w:val="32"/>
          <w:szCs w:val="32"/>
        </w:rPr>
      </w:pPr>
      <w:bookmarkStart w:id="59" w:name="_Toc164477579"/>
      <w:bookmarkStart w:id="60" w:name="_Toc120633184"/>
      <w:bookmarkStart w:id="61" w:name="_Toc120636818"/>
      <w:r w:rsidRPr="00D25108">
        <w:rPr>
          <w:rFonts w:ascii="Times New Roman" w:hAnsi="Times New Roman"/>
          <w:sz w:val="32"/>
          <w:szCs w:val="32"/>
        </w:rPr>
        <w:t>Supporting Information</w:t>
      </w:r>
      <w:bookmarkEnd w:id="59"/>
      <w:bookmarkEnd w:id="60"/>
      <w:bookmarkEnd w:id="61"/>
    </w:p>
    <w:p w14:paraId="32215B19" w14:textId="77777777" w:rsidR="00574E81" w:rsidRDefault="00574E81" w:rsidP="00574E81">
      <w:pPr>
        <w:pStyle w:val="BodyText"/>
      </w:pPr>
    </w:p>
    <w:p w14:paraId="44B0A90C" w14:textId="77777777" w:rsidR="00574E81" w:rsidRPr="00354DA1" w:rsidRDefault="00574E81" w:rsidP="00574E81">
      <w:pPr>
        <w:pStyle w:val="BodyText"/>
        <w:rPr>
          <w:sz w:val="24"/>
          <w:szCs w:val="24"/>
        </w:rPr>
      </w:pPr>
      <w:r w:rsidRPr="00354DA1">
        <w:rPr>
          <w:sz w:val="24"/>
          <w:szCs w:val="24"/>
        </w:rPr>
        <w:t>Please refer the following document:</w:t>
      </w:r>
    </w:p>
    <w:p w14:paraId="4851F877" w14:textId="0C6FE2E3" w:rsidR="00574E81" w:rsidRPr="00354DA1" w:rsidRDefault="00574E81" w:rsidP="00574E81">
      <w:pPr>
        <w:pStyle w:val="BodyText"/>
        <w:numPr>
          <w:ilvl w:val="0"/>
          <w:numId w:val="9"/>
        </w:numPr>
        <w:rPr>
          <w:sz w:val="24"/>
          <w:szCs w:val="24"/>
        </w:rPr>
      </w:pPr>
      <w:r w:rsidRPr="00354DA1">
        <w:rPr>
          <w:sz w:val="24"/>
          <w:szCs w:val="24"/>
        </w:rPr>
        <w:t>Vision document for</w:t>
      </w:r>
      <w:r>
        <w:rPr>
          <w:sz w:val="24"/>
          <w:szCs w:val="24"/>
        </w:rPr>
        <w:t xml:space="preserve"> Library Management System</w:t>
      </w:r>
      <w:r w:rsidRPr="00354DA1">
        <w:rPr>
          <w:sz w:val="24"/>
          <w:szCs w:val="24"/>
        </w:rPr>
        <w:t>.</w:t>
      </w:r>
    </w:p>
    <w:p w14:paraId="0BB5D589" w14:textId="77777777" w:rsidR="00574E81" w:rsidRPr="00354DA1" w:rsidRDefault="00574E81" w:rsidP="00574E81">
      <w:pPr>
        <w:pStyle w:val="BodyText"/>
        <w:numPr>
          <w:ilvl w:val="0"/>
          <w:numId w:val="9"/>
        </w:numPr>
        <w:rPr>
          <w:sz w:val="24"/>
          <w:szCs w:val="24"/>
        </w:rPr>
      </w:pPr>
      <w:r w:rsidRPr="00354DA1">
        <w:rPr>
          <w:sz w:val="24"/>
          <w:szCs w:val="24"/>
        </w:rPr>
        <w:t>Use case analysis.</w:t>
      </w:r>
    </w:p>
    <w:p w14:paraId="59CD9640" w14:textId="77777777" w:rsidR="00574E81" w:rsidRPr="00354DA1" w:rsidRDefault="00574E81" w:rsidP="00574E81">
      <w:pPr>
        <w:pStyle w:val="BodyText"/>
        <w:numPr>
          <w:ilvl w:val="0"/>
          <w:numId w:val="9"/>
        </w:numPr>
        <w:rPr>
          <w:sz w:val="24"/>
          <w:szCs w:val="24"/>
        </w:rPr>
      </w:pPr>
      <w:r w:rsidRPr="00354DA1">
        <w:rPr>
          <w:sz w:val="24"/>
          <w:szCs w:val="24"/>
        </w:rPr>
        <w:t>Structural models.</w:t>
      </w:r>
    </w:p>
    <w:p w14:paraId="3F09F8E8" w14:textId="77777777" w:rsidR="00574E81" w:rsidRPr="00354DA1" w:rsidRDefault="00574E81" w:rsidP="00574E81">
      <w:pPr>
        <w:pStyle w:val="BodyText"/>
        <w:numPr>
          <w:ilvl w:val="0"/>
          <w:numId w:val="9"/>
        </w:numPr>
        <w:rPr>
          <w:sz w:val="24"/>
          <w:szCs w:val="24"/>
        </w:rPr>
      </w:pPr>
      <w:r w:rsidRPr="00354DA1">
        <w:rPr>
          <w:sz w:val="24"/>
          <w:szCs w:val="24"/>
        </w:rPr>
        <w:t>Behavioral models.</w:t>
      </w:r>
    </w:p>
    <w:p w14:paraId="7C9EA615" w14:textId="666A77B2" w:rsidR="00574E81" w:rsidRPr="00354DA1" w:rsidRDefault="00574E81" w:rsidP="00574E81">
      <w:pPr>
        <w:pStyle w:val="BodyText"/>
        <w:numPr>
          <w:ilvl w:val="0"/>
          <w:numId w:val="9"/>
        </w:numPr>
        <w:rPr>
          <w:sz w:val="24"/>
          <w:szCs w:val="24"/>
        </w:rPr>
      </w:pPr>
      <w:r w:rsidRPr="00354DA1">
        <w:rPr>
          <w:sz w:val="24"/>
          <w:szCs w:val="24"/>
        </w:rPr>
        <w:t>Nonfunctional requirements model.</w:t>
      </w:r>
    </w:p>
    <w:p w14:paraId="6D56709B" w14:textId="77777777" w:rsidR="00574E81" w:rsidRPr="00354DA1" w:rsidRDefault="00574E81" w:rsidP="00574E81">
      <w:pPr>
        <w:pStyle w:val="BodyText"/>
        <w:numPr>
          <w:ilvl w:val="0"/>
          <w:numId w:val="9"/>
        </w:numPr>
        <w:rPr>
          <w:sz w:val="24"/>
          <w:szCs w:val="24"/>
        </w:rPr>
      </w:pPr>
      <w:r w:rsidRPr="00354DA1">
        <w:rPr>
          <w:sz w:val="24"/>
          <w:szCs w:val="24"/>
        </w:rPr>
        <w:lastRenderedPageBreak/>
        <w:t>Traceability Matrix.</w:t>
      </w:r>
    </w:p>
    <w:p w14:paraId="282AE99D" w14:textId="77777777" w:rsidR="00574E81" w:rsidRPr="00354DA1" w:rsidRDefault="00574E81" w:rsidP="00574E81">
      <w:pPr>
        <w:pStyle w:val="BodyText"/>
        <w:numPr>
          <w:ilvl w:val="0"/>
          <w:numId w:val="9"/>
        </w:numPr>
        <w:rPr>
          <w:sz w:val="24"/>
          <w:szCs w:val="24"/>
        </w:rPr>
      </w:pPr>
      <w:r w:rsidRPr="00354DA1">
        <w:rPr>
          <w:sz w:val="24"/>
          <w:szCs w:val="24"/>
        </w:rPr>
        <w:t>Project Plan</w:t>
      </w:r>
    </w:p>
    <w:p w14:paraId="31721142" w14:textId="44612693" w:rsidR="00492969" w:rsidRDefault="00492969" w:rsidP="001517F5">
      <w:pPr>
        <w:rPr>
          <w:sz w:val="24"/>
          <w:szCs w:val="24"/>
        </w:rPr>
      </w:pPr>
    </w:p>
    <w:p w14:paraId="5E11A9B7" w14:textId="66BA6262" w:rsidR="00492969" w:rsidRDefault="00492969" w:rsidP="001517F5">
      <w:pPr>
        <w:rPr>
          <w:sz w:val="24"/>
          <w:szCs w:val="24"/>
        </w:rPr>
      </w:pPr>
    </w:p>
    <w:p w14:paraId="175D32E1" w14:textId="383ABEA7" w:rsidR="00492969" w:rsidRDefault="00492969" w:rsidP="001517F5">
      <w:pPr>
        <w:rPr>
          <w:sz w:val="24"/>
          <w:szCs w:val="24"/>
        </w:rPr>
      </w:pPr>
    </w:p>
    <w:p w14:paraId="40B0E2D6" w14:textId="4141F234" w:rsidR="00492969" w:rsidRDefault="00492969" w:rsidP="001517F5">
      <w:pPr>
        <w:rPr>
          <w:sz w:val="24"/>
          <w:szCs w:val="24"/>
        </w:rPr>
      </w:pPr>
    </w:p>
    <w:p w14:paraId="19F593C1" w14:textId="74951AD6" w:rsidR="00492969" w:rsidRDefault="00492969" w:rsidP="001517F5">
      <w:pPr>
        <w:rPr>
          <w:sz w:val="24"/>
          <w:szCs w:val="24"/>
        </w:rPr>
      </w:pPr>
    </w:p>
    <w:p w14:paraId="17337018" w14:textId="64723FEA" w:rsidR="00492969" w:rsidRDefault="00492969" w:rsidP="001517F5">
      <w:pPr>
        <w:rPr>
          <w:sz w:val="24"/>
          <w:szCs w:val="24"/>
        </w:rPr>
      </w:pPr>
    </w:p>
    <w:p w14:paraId="0E0AF2F1" w14:textId="439EDD35" w:rsidR="00492969" w:rsidRDefault="00492969" w:rsidP="001517F5">
      <w:pPr>
        <w:rPr>
          <w:sz w:val="24"/>
          <w:szCs w:val="24"/>
        </w:rPr>
      </w:pPr>
    </w:p>
    <w:p w14:paraId="40991B83" w14:textId="27286425" w:rsidR="00492969" w:rsidRDefault="00492969" w:rsidP="001517F5">
      <w:pPr>
        <w:rPr>
          <w:sz w:val="24"/>
          <w:szCs w:val="24"/>
        </w:rPr>
      </w:pPr>
    </w:p>
    <w:p w14:paraId="5396A7D2" w14:textId="4EC21AC3" w:rsidR="00492969" w:rsidRDefault="00492969" w:rsidP="001517F5">
      <w:pPr>
        <w:rPr>
          <w:sz w:val="24"/>
          <w:szCs w:val="24"/>
        </w:rPr>
      </w:pPr>
    </w:p>
    <w:p w14:paraId="07898582" w14:textId="1336353B" w:rsidR="00492969" w:rsidRDefault="00492969" w:rsidP="001517F5">
      <w:pPr>
        <w:rPr>
          <w:sz w:val="24"/>
          <w:szCs w:val="24"/>
        </w:rPr>
      </w:pPr>
    </w:p>
    <w:p w14:paraId="21A4E3D0" w14:textId="56D62FD5" w:rsidR="00492969" w:rsidRDefault="00492969" w:rsidP="001517F5">
      <w:pPr>
        <w:rPr>
          <w:sz w:val="24"/>
          <w:szCs w:val="24"/>
        </w:rPr>
      </w:pPr>
    </w:p>
    <w:p w14:paraId="150060B7" w14:textId="6B96E9D6" w:rsidR="00492969" w:rsidRDefault="00492969" w:rsidP="001517F5">
      <w:pPr>
        <w:rPr>
          <w:sz w:val="24"/>
          <w:szCs w:val="24"/>
        </w:rPr>
      </w:pPr>
    </w:p>
    <w:p w14:paraId="52CCC52B" w14:textId="77777777" w:rsidR="00660CEA" w:rsidRPr="00660CEA" w:rsidRDefault="00660CEA" w:rsidP="00660CEA">
      <w:pPr>
        <w:pStyle w:val="BodyText"/>
      </w:pPr>
    </w:p>
    <w:sectPr w:rsidR="00660CEA" w:rsidRPr="00660CE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715A2" w14:textId="77777777" w:rsidR="00BF2006" w:rsidRDefault="00BF2006">
      <w:r>
        <w:separator/>
      </w:r>
    </w:p>
  </w:endnote>
  <w:endnote w:type="continuationSeparator" w:id="0">
    <w:p w14:paraId="65BC3288" w14:textId="77777777" w:rsidR="00BF2006" w:rsidRDefault="00BF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3501A" w14:textId="77777777" w:rsidR="00BF2006" w:rsidRDefault="00BF2006">
      <w:r>
        <w:separator/>
      </w:r>
    </w:p>
  </w:footnote>
  <w:footnote w:type="continuationSeparator" w:id="0">
    <w:p w14:paraId="58751A70" w14:textId="77777777" w:rsidR="00BF2006" w:rsidRDefault="00BF2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A0F5C0"/>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28"/>
        <w:szCs w:val="28"/>
      </w:rPr>
    </w:lvl>
    <w:lvl w:ilvl="2">
      <w:start w:val="1"/>
      <w:numFmt w:val="decimal"/>
      <w:pStyle w:val="Heading3"/>
      <w:lvlText w:val="%1.%2.%3"/>
      <w:legacy w:legacy="1" w:legacySpace="144" w:legacyIndent="0"/>
      <w:lvlJc w:val="left"/>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D086D1E"/>
    <w:multiLevelType w:val="hybridMultilevel"/>
    <w:tmpl w:val="D93A154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8">
    <w:nsid w:val="320518D2"/>
    <w:multiLevelType w:val="hybridMultilevel"/>
    <w:tmpl w:val="89C6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53053161"/>
    <w:multiLevelType w:val="hybridMultilevel"/>
    <w:tmpl w:val="6E5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E796228"/>
    <w:multiLevelType w:val="multilevel"/>
    <w:tmpl w:val="DDC8E5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0"/>
  </w:num>
  <w:num w:numId="3">
    <w:abstractNumId w:val="15"/>
  </w:num>
  <w:num w:numId="4">
    <w:abstractNumId w:val="9"/>
  </w:num>
  <w:num w:numId="5">
    <w:abstractNumId w:val="1"/>
  </w:num>
  <w:num w:numId="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3"/>
  </w:num>
  <w:num w:numId="9">
    <w:abstractNumId w:val="2"/>
  </w:num>
  <w:num w:numId="10">
    <w:abstractNumId w:val="0"/>
    <w:lvlOverride w:ilvl="0">
      <w:startOverride w:val="1"/>
    </w:lvlOverride>
    <w:lvlOverride w:ilvl="1">
      <w:startOverride w:val="4"/>
    </w:lvlOverride>
  </w:num>
  <w:num w:numId="11">
    <w:abstractNumId w:val="12"/>
  </w:num>
  <w:num w:numId="12">
    <w:abstractNumId w:val="6"/>
  </w:num>
  <w:num w:numId="13">
    <w:abstractNumId w:val="5"/>
  </w:num>
  <w:num w:numId="14">
    <w:abstractNumId w:val="14"/>
  </w:num>
  <w:num w:numId="15">
    <w:abstractNumId w:val="0"/>
    <w:lvlOverride w:ilvl="0">
      <w:startOverride w:val="1"/>
    </w:lvlOverride>
  </w:num>
  <w:num w:numId="16">
    <w:abstractNumId w:val="0"/>
    <w:lvlOverride w:ilvl="0">
      <w:startOverride w:val="2"/>
    </w:lvlOverride>
    <w:lvlOverride w:ilvl="1">
      <w:startOverride w:val="2"/>
    </w:lvlOverride>
  </w:num>
  <w:num w:numId="17">
    <w:abstractNumId w:val="0"/>
    <w:lvlOverride w:ilvl="0">
      <w:startOverride w:val="3"/>
    </w:lvlOverride>
    <w:lvlOverride w:ilvl="1">
      <w:startOverride w:val="3"/>
    </w:lvlOverride>
    <w:lvlOverride w:ilvl="2">
      <w:startOverride w:val="1"/>
    </w:lvlOverride>
  </w:num>
  <w:num w:numId="18">
    <w:abstractNumId w:val="0"/>
    <w:lvlOverride w:ilvl="0">
      <w:startOverride w:val="3"/>
    </w:lvlOverride>
    <w:lvlOverride w:ilvl="1">
      <w:startOverride w:val="3"/>
    </w:lvlOverride>
    <w:lvlOverride w:ilvl="2">
      <w:startOverride w:val="1"/>
    </w:lvlOverride>
  </w:num>
  <w:num w:numId="19">
    <w:abstractNumId w:val="0"/>
    <w:lvlOverride w:ilvl="0">
      <w:startOverride w:val="3"/>
    </w:lvlOverride>
    <w:lvlOverride w:ilvl="1">
      <w:startOverride w:val="3"/>
    </w:lvlOverride>
    <w:lvlOverride w:ilvl="2">
      <w:startOverride w:val="1"/>
    </w:lvlOverride>
  </w:num>
  <w:num w:numId="20">
    <w:abstractNumId w:val="0"/>
    <w:lvlOverride w:ilvl="0">
      <w:startOverride w:val="3"/>
    </w:lvlOverride>
    <w:lvlOverride w:ilvl="1">
      <w:startOverride w:val="3"/>
    </w:lvlOverride>
    <w:lvlOverride w:ilvl="2">
      <w:startOverride w:val="1"/>
    </w:lvlOverride>
  </w:num>
  <w:num w:numId="21">
    <w:abstractNumId w:val="8"/>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71"/>
    <w:rsid w:val="000028BF"/>
    <w:rsid w:val="0001270B"/>
    <w:rsid w:val="00014761"/>
    <w:rsid w:val="000202D1"/>
    <w:rsid w:val="00044CD1"/>
    <w:rsid w:val="00057FEF"/>
    <w:rsid w:val="000655BE"/>
    <w:rsid w:val="000758CE"/>
    <w:rsid w:val="00082D68"/>
    <w:rsid w:val="00083F0E"/>
    <w:rsid w:val="00094199"/>
    <w:rsid w:val="000A09E8"/>
    <w:rsid w:val="000B55B6"/>
    <w:rsid w:val="000B626C"/>
    <w:rsid w:val="000B7371"/>
    <w:rsid w:val="000D255E"/>
    <w:rsid w:val="00102BD5"/>
    <w:rsid w:val="00116129"/>
    <w:rsid w:val="001172A1"/>
    <w:rsid w:val="00117828"/>
    <w:rsid w:val="00123CFD"/>
    <w:rsid w:val="00124ECC"/>
    <w:rsid w:val="00127C7B"/>
    <w:rsid w:val="00131D1A"/>
    <w:rsid w:val="00146D7F"/>
    <w:rsid w:val="001517F5"/>
    <w:rsid w:val="0015372B"/>
    <w:rsid w:val="001768F9"/>
    <w:rsid w:val="001805DD"/>
    <w:rsid w:val="001810B7"/>
    <w:rsid w:val="00181F9F"/>
    <w:rsid w:val="00182991"/>
    <w:rsid w:val="001916C6"/>
    <w:rsid w:val="001A0579"/>
    <w:rsid w:val="001B2E22"/>
    <w:rsid w:val="001B30A5"/>
    <w:rsid w:val="001B53A4"/>
    <w:rsid w:val="001C1C68"/>
    <w:rsid w:val="001C2CB9"/>
    <w:rsid w:val="001C486A"/>
    <w:rsid w:val="001D05F0"/>
    <w:rsid w:val="00204657"/>
    <w:rsid w:val="00216194"/>
    <w:rsid w:val="00257553"/>
    <w:rsid w:val="00265064"/>
    <w:rsid w:val="002666B7"/>
    <w:rsid w:val="00286319"/>
    <w:rsid w:val="00287F94"/>
    <w:rsid w:val="002A585F"/>
    <w:rsid w:val="002A70AA"/>
    <w:rsid w:val="002B31F5"/>
    <w:rsid w:val="002B52EF"/>
    <w:rsid w:val="002B57EC"/>
    <w:rsid w:val="002B7DC7"/>
    <w:rsid w:val="002C0372"/>
    <w:rsid w:val="002C1165"/>
    <w:rsid w:val="002D4BF0"/>
    <w:rsid w:val="0031280C"/>
    <w:rsid w:val="00340B92"/>
    <w:rsid w:val="00354DA1"/>
    <w:rsid w:val="00366984"/>
    <w:rsid w:val="00371F10"/>
    <w:rsid w:val="003763CC"/>
    <w:rsid w:val="00382355"/>
    <w:rsid w:val="0038258A"/>
    <w:rsid w:val="003869A6"/>
    <w:rsid w:val="00396624"/>
    <w:rsid w:val="003A6374"/>
    <w:rsid w:val="003B0329"/>
    <w:rsid w:val="003D12EA"/>
    <w:rsid w:val="003D6201"/>
    <w:rsid w:val="003D7267"/>
    <w:rsid w:val="003E7CCD"/>
    <w:rsid w:val="003F0DF4"/>
    <w:rsid w:val="003F24DB"/>
    <w:rsid w:val="003F7E83"/>
    <w:rsid w:val="004042D3"/>
    <w:rsid w:val="00407604"/>
    <w:rsid w:val="00411F71"/>
    <w:rsid w:val="00417116"/>
    <w:rsid w:val="00436C0B"/>
    <w:rsid w:val="00443328"/>
    <w:rsid w:val="00443B06"/>
    <w:rsid w:val="004541B5"/>
    <w:rsid w:val="00456839"/>
    <w:rsid w:val="00461D08"/>
    <w:rsid w:val="00465FD7"/>
    <w:rsid w:val="00467834"/>
    <w:rsid w:val="0048554E"/>
    <w:rsid w:val="00492969"/>
    <w:rsid w:val="0049360E"/>
    <w:rsid w:val="0049523C"/>
    <w:rsid w:val="004A42B6"/>
    <w:rsid w:val="004E594E"/>
    <w:rsid w:val="004F1B2C"/>
    <w:rsid w:val="004F4870"/>
    <w:rsid w:val="004F489A"/>
    <w:rsid w:val="00502748"/>
    <w:rsid w:val="0051095F"/>
    <w:rsid w:val="00510CDE"/>
    <w:rsid w:val="00515070"/>
    <w:rsid w:val="005163D6"/>
    <w:rsid w:val="005164E2"/>
    <w:rsid w:val="005256EC"/>
    <w:rsid w:val="005269DD"/>
    <w:rsid w:val="00552BBE"/>
    <w:rsid w:val="00561420"/>
    <w:rsid w:val="00561430"/>
    <w:rsid w:val="00561C13"/>
    <w:rsid w:val="00565214"/>
    <w:rsid w:val="00574E81"/>
    <w:rsid w:val="00577405"/>
    <w:rsid w:val="00594796"/>
    <w:rsid w:val="00596DD4"/>
    <w:rsid w:val="005B54B6"/>
    <w:rsid w:val="005C11EB"/>
    <w:rsid w:val="005D3163"/>
    <w:rsid w:val="005E3F2A"/>
    <w:rsid w:val="005F02D0"/>
    <w:rsid w:val="00604063"/>
    <w:rsid w:val="00617CFC"/>
    <w:rsid w:val="00625DA7"/>
    <w:rsid w:val="0064223A"/>
    <w:rsid w:val="00644FC6"/>
    <w:rsid w:val="00660CEA"/>
    <w:rsid w:val="00661814"/>
    <w:rsid w:val="006664DA"/>
    <w:rsid w:val="00671BFC"/>
    <w:rsid w:val="00674C23"/>
    <w:rsid w:val="006818C4"/>
    <w:rsid w:val="0069489B"/>
    <w:rsid w:val="006A1419"/>
    <w:rsid w:val="006B51BF"/>
    <w:rsid w:val="006C0EB7"/>
    <w:rsid w:val="006C146B"/>
    <w:rsid w:val="006C403E"/>
    <w:rsid w:val="006D0FF8"/>
    <w:rsid w:val="006D221F"/>
    <w:rsid w:val="006D6F41"/>
    <w:rsid w:val="006E2BB5"/>
    <w:rsid w:val="006E63D7"/>
    <w:rsid w:val="006F2F2E"/>
    <w:rsid w:val="00701940"/>
    <w:rsid w:val="00701F4C"/>
    <w:rsid w:val="007042A9"/>
    <w:rsid w:val="0073103F"/>
    <w:rsid w:val="00744F2F"/>
    <w:rsid w:val="00755115"/>
    <w:rsid w:val="00785718"/>
    <w:rsid w:val="007B30F7"/>
    <w:rsid w:val="007D15C0"/>
    <w:rsid w:val="007D6C27"/>
    <w:rsid w:val="007E7AF9"/>
    <w:rsid w:val="007F034C"/>
    <w:rsid w:val="007F1C36"/>
    <w:rsid w:val="007F6984"/>
    <w:rsid w:val="00811DA1"/>
    <w:rsid w:val="00813766"/>
    <w:rsid w:val="00825943"/>
    <w:rsid w:val="008353DB"/>
    <w:rsid w:val="00847E0B"/>
    <w:rsid w:val="00856E3F"/>
    <w:rsid w:val="008608D5"/>
    <w:rsid w:val="00860B3F"/>
    <w:rsid w:val="00862865"/>
    <w:rsid w:val="0087099A"/>
    <w:rsid w:val="0087196C"/>
    <w:rsid w:val="0087539A"/>
    <w:rsid w:val="00875828"/>
    <w:rsid w:val="00887CC8"/>
    <w:rsid w:val="008964EE"/>
    <w:rsid w:val="008C6334"/>
    <w:rsid w:val="008C7E96"/>
    <w:rsid w:val="008D16B8"/>
    <w:rsid w:val="008D5E88"/>
    <w:rsid w:val="008E1520"/>
    <w:rsid w:val="008E3826"/>
    <w:rsid w:val="008E5734"/>
    <w:rsid w:val="008E57E0"/>
    <w:rsid w:val="008F32C3"/>
    <w:rsid w:val="008F33EF"/>
    <w:rsid w:val="008F44FD"/>
    <w:rsid w:val="008F4CA7"/>
    <w:rsid w:val="00910FEC"/>
    <w:rsid w:val="0091371D"/>
    <w:rsid w:val="009141C0"/>
    <w:rsid w:val="009244B8"/>
    <w:rsid w:val="00925F20"/>
    <w:rsid w:val="00927BEC"/>
    <w:rsid w:val="00933937"/>
    <w:rsid w:val="009411FB"/>
    <w:rsid w:val="009453B3"/>
    <w:rsid w:val="00946793"/>
    <w:rsid w:val="00947394"/>
    <w:rsid w:val="00947D6D"/>
    <w:rsid w:val="00954F94"/>
    <w:rsid w:val="009649E7"/>
    <w:rsid w:val="00987519"/>
    <w:rsid w:val="009A5FB8"/>
    <w:rsid w:val="009B27F3"/>
    <w:rsid w:val="009B3ECF"/>
    <w:rsid w:val="009C33B6"/>
    <w:rsid w:val="009C5A01"/>
    <w:rsid w:val="009D44E6"/>
    <w:rsid w:val="009D589D"/>
    <w:rsid w:val="009E129E"/>
    <w:rsid w:val="009E7063"/>
    <w:rsid w:val="009F7B08"/>
    <w:rsid w:val="00A00339"/>
    <w:rsid w:val="00A016C0"/>
    <w:rsid w:val="00A054E0"/>
    <w:rsid w:val="00A10ACE"/>
    <w:rsid w:val="00A11A23"/>
    <w:rsid w:val="00A17254"/>
    <w:rsid w:val="00A212CB"/>
    <w:rsid w:val="00A25DE4"/>
    <w:rsid w:val="00A34336"/>
    <w:rsid w:val="00A35843"/>
    <w:rsid w:val="00A7241F"/>
    <w:rsid w:val="00A73670"/>
    <w:rsid w:val="00AA292A"/>
    <w:rsid w:val="00AA3DF3"/>
    <w:rsid w:val="00AA6525"/>
    <w:rsid w:val="00AD27BF"/>
    <w:rsid w:val="00AE4DDC"/>
    <w:rsid w:val="00AF76B2"/>
    <w:rsid w:val="00B0112F"/>
    <w:rsid w:val="00B01891"/>
    <w:rsid w:val="00B01F7E"/>
    <w:rsid w:val="00B0280F"/>
    <w:rsid w:val="00B0331F"/>
    <w:rsid w:val="00B16FC6"/>
    <w:rsid w:val="00B2445D"/>
    <w:rsid w:val="00B30589"/>
    <w:rsid w:val="00B623FD"/>
    <w:rsid w:val="00B7402B"/>
    <w:rsid w:val="00B74B3F"/>
    <w:rsid w:val="00B80BD3"/>
    <w:rsid w:val="00B859C2"/>
    <w:rsid w:val="00B93B3E"/>
    <w:rsid w:val="00BA71ED"/>
    <w:rsid w:val="00BA77DC"/>
    <w:rsid w:val="00BB1954"/>
    <w:rsid w:val="00BB5F3B"/>
    <w:rsid w:val="00BC39B0"/>
    <w:rsid w:val="00BC7F21"/>
    <w:rsid w:val="00BD1990"/>
    <w:rsid w:val="00BD29E3"/>
    <w:rsid w:val="00BD30F0"/>
    <w:rsid w:val="00BE1200"/>
    <w:rsid w:val="00BE1A5C"/>
    <w:rsid w:val="00BF158B"/>
    <w:rsid w:val="00BF2006"/>
    <w:rsid w:val="00C16B90"/>
    <w:rsid w:val="00C177EA"/>
    <w:rsid w:val="00C304E4"/>
    <w:rsid w:val="00C31694"/>
    <w:rsid w:val="00C332D3"/>
    <w:rsid w:val="00C33E34"/>
    <w:rsid w:val="00C3680D"/>
    <w:rsid w:val="00C46FC6"/>
    <w:rsid w:val="00C514A8"/>
    <w:rsid w:val="00C6012D"/>
    <w:rsid w:val="00C70653"/>
    <w:rsid w:val="00C723B7"/>
    <w:rsid w:val="00C74030"/>
    <w:rsid w:val="00C872DE"/>
    <w:rsid w:val="00C91A4F"/>
    <w:rsid w:val="00C91CFA"/>
    <w:rsid w:val="00C9402F"/>
    <w:rsid w:val="00C95DEF"/>
    <w:rsid w:val="00CB0A27"/>
    <w:rsid w:val="00CB138E"/>
    <w:rsid w:val="00CC3BEB"/>
    <w:rsid w:val="00CC6F5F"/>
    <w:rsid w:val="00CD1F3A"/>
    <w:rsid w:val="00CF1F2B"/>
    <w:rsid w:val="00D057DA"/>
    <w:rsid w:val="00D2414F"/>
    <w:rsid w:val="00D24D49"/>
    <w:rsid w:val="00D25108"/>
    <w:rsid w:val="00D33312"/>
    <w:rsid w:val="00D478B3"/>
    <w:rsid w:val="00D6102F"/>
    <w:rsid w:val="00D6211F"/>
    <w:rsid w:val="00D628EF"/>
    <w:rsid w:val="00D65FDD"/>
    <w:rsid w:val="00D66959"/>
    <w:rsid w:val="00D756C0"/>
    <w:rsid w:val="00D75A16"/>
    <w:rsid w:val="00D9099A"/>
    <w:rsid w:val="00D90CFC"/>
    <w:rsid w:val="00D968E5"/>
    <w:rsid w:val="00DB392A"/>
    <w:rsid w:val="00DC43B6"/>
    <w:rsid w:val="00DD5649"/>
    <w:rsid w:val="00DE0E3D"/>
    <w:rsid w:val="00DE1DE7"/>
    <w:rsid w:val="00DF7D48"/>
    <w:rsid w:val="00E02371"/>
    <w:rsid w:val="00E06730"/>
    <w:rsid w:val="00E06D39"/>
    <w:rsid w:val="00E11549"/>
    <w:rsid w:val="00E1714C"/>
    <w:rsid w:val="00E21446"/>
    <w:rsid w:val="00E22926"/>
    <w:rsid w:val="00E26FDF"/>
    <w:rsid w:val="00E4318F"/>
    <w:rsid w:val="00E46611"/>
    <w:rsid w:val="00E54725"/>
    <w:rsid w:val="00E60865"/>
    <w:rsid w:val="00E60CFB"/>
    <w:rsid w:val="00E621EF"/>
    <w:rsid w:val="00E654BA"/>
    <w:rsid w:val="00E74155"/>
    <w:rsid w:val="00E744C2"/>
    <w:rsid w:val="00E81C29"/>
    <w:rsid w:val="00EA250D"/>
    <w:rsid w:val="00EB2F4C"/>
    <w:rsid w:val="00EC1BAB"/>
    <w:rsid w:val="00ED0BC5"/>
    <w:rsid w:val="00ED1AB6"/>
    <w:rsid w:val="00ED1CD8"/>
    <w:rsid w:val="00ED7216"/>
    <w:rsid w:val="00EE0A3D"/>
    <w:rsid w:val="00EE3A22"/>
    <w:rsid w:val="00EE63C7"/>
    <w:rsid w:val="00EF7183"/>
    <w:rsid w:val="00F11E74"/>
    <w:rsid w:val="00F241DE"/>
    <w:rsid w:val="00F360A3"/>
    <w:rsid w:val="00F4121B"/>
    <w:rsid w:val="00F41564"/>
    <w:rsid w:val="00F42F26"/>
    <w:rsid w:val="00F63F90"/>
    <w:rsid w:val="00F6561B"/>
    <w:rsid w:val="00F71BE7"/>
    <w:rsid w:val="00F7426C"/>
    <w:rsid w:val="00F92050"/>
    <w:rsid w:val="00F9597E"/>
    <w:rsid w:val="00FA6C06"/>
    <w:rsid w:val="00FC1DE0"/>
    <w:rsid w:val="00FC2C53"/>
    <w:rsid w:val="00FC66E9"/>
    <w:rsid w:val="00FD4D09"/>
    <w:rsid w:val="00FE4533"/>
    <w:rsid w:val="00FF2C71"/>
    <w:rsid w:val="00FF4025"/>
    <w:rsid w:val="00FF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BA265"/>
  <w15:chartTrackingRefBased/>
  <w15:docId w15:val="{CF207412-9268-46F9-BDB5-5D068364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F0"/>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rsid w:val="00B80BD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5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74E81"/>
    <w:rPr>
      <w:rFonts w:ascii="Arial" w:hAnsi="Arial"/>
      <w:b/>
      <w:sz w:val="24"/>
    </w:rPr>
  </w:style>
  <w:style w:type="character" w:customStyle="1" w:styleId="BodyTextChar">
    <w:name w:val="Body Text Char"/>
    <w:basedOn w:val="DefaultParagraphFont"/>
    <w:link w:val="BodyText"/>
    <w:rsid w:val="00574E81"/>
  </w:style>
  <w:style w:type="character" w:customStyle="1" w:styleId="TitleChar">
    <w:name w:val="Title Char"/>
    <w:basedOn w:val="DefaultParagraphFont"/>
    <w:link w:val="Title"/>
    <w:rsid w:val="00ED1AB6"/>
    <w:rPr>
      <w:rFonts w:ascii="Arial" w:hAnsi="Arial"/>
      <w:b/>
      <w:sz w:val="36"/>
    </w:rPr>
  </w:style>
  <w:style w:type="character" w:customStyle="1" w:styleId="Heading2Char">
    <w:name w:val="Heading 2 Char"/>
    <w:basedOn w:val="DefaultParagraphFont"/>
    <w:link w:val="Heading2"/>
    <w:rsid w:val="00927BEC"/>
    <w:rPr>
      <w:rFonts w:ascii="Arial" w:hAnsi="Arial"/>
      <w:b/>
    </w:rPr>
  </w:style>
  <w:style w:type="paragraph" w:styleId="ListParagraph">
    <w:name w:val="List Paragraph"/>
    <w:basedOn w:val="Normal"/>
    <w:uiPriority w:val="34"/>
    <w:qFormat/>
    <w:rsid w:val="002B57EC"/>
    <w:pPr>
      <w:ind w:left="720"/>
      <w:contextualSpacing/>
    </w:pPr>
  </w:style>
  <w:style w:type="paragraph" w:styleId="TOCHeading">
    <w:name w:val="TOC Heading"/>
    <w:basedOn w:val="Heading1"/>
    <w:next w:val="Normal"/>
    <w:uiPriority w:val="39"/>
    <w:unhideWhenUsed/>
    <w:qFormat/>
    <w:rsid w:val="006C146B"/>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Heading3Char">
    <w:name w:val="Heading 3 Char"/>
    <w:basedOn w:val="DefaultParagraphFont"/>
    <w:link w:val="Heading3"/>
    <w:rsid w:val="002D4BF0"/>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239D-0862-4C4B-AAD8-B1027677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29</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Md. Shakil Hossain</cp:lastModifiedBy>
  <cp:revision>27</cp:revision>
  <cp:lastPrinted>2022-12-20T14:02:00Z</cp:lastPrinted>
  <dcterms:created xsi:type="dcterms:W3CDTF">2022-11-29T11:01:00Z</dcterms:created>
  <dcterms:modified xsi:type="dcterms:W3CDTF">2022-12-20T14:05:00Z</dcterms:modified>
</cp:coreProperties>
</file>